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D3" w:rsidRPr="003372D3" w:rsidRDefault="00F62C66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Beauty Code</w:t>
      </w:r>
    </w:p>
    <w:p w:rsidR="00206E1F" w:rsidRPr="003372D3" w:rsidRDefault="00F62C66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Web sajt frizersko-kozmetičkog salona</w:t>
      </w:r>
    </w:p>
    <w:p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F62C66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4.4.2022</w:t>
            </w:r>
          </w:p>
        </w:tc>
        <w:tc>
          <w:tcPr>
            <w:tcW w:w="1152" w:type="dxa"/>
          </w:tcPr>
          <w:p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372D3" w:rsidRDefault="003372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:rsidR="003372D3" w:rsidRPr="003372D3" w:rsidRDefault="00F62C66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Đorđe, Bojan, Jovana, Jelena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AD17B6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AD17B6" w:rsidRPr="00A31FB7">
        <w:rPr>
          <w:noProof/>
          <w:lang w:val="sr-Latn-CS"/>
        </w:rPr>
        <w:t>1.</w:t>
      </w:r>
      <w:r w:rsidR="00AD17B6">
        <w:rPr>
          <w:noProof/>
          <w:sz w:val="24"/>
          <w:szCs w:val="24"/>
          <w:lang w:val="sr-Latn-CS"/>
        </w:rPr>
        <w:tab/>
      </w:r>
      <w:r w:rsidR="00AD17B6" w:rsidRPr="00A31FB7">
        <w:rPr>
          <w:noProof/>
          <w:lang w:val="sr-Latn-CS"/>
        </w:rPr>
        <w:t>Cilj dokumenta</w:t>
      </w:r>
      <w:r w:rsidR="00AD17B6">
        <w:rPr>
          <w:noProof/>
        </w:rPr>
        <w:tab/>
      </w:r>
      <w:r w:rsidR="00AD17B6">
        <w:rPr>
          <w:noProof/>
        </w:rPr>
        <w:fldChar w:fldCharType="begin"/>
      </w:r>
      <w:r w:rsidR="00AD17B6">
        <w:rPr>
          <w:noProof/>
        </w:rPr>
        <w:instrText xml:space="preserve"> PAGEREF _Toc161771491 \h </w:instrText>
      </w:r>
      <w:r w:rsidR="00AD17B6">
        <w:rPr>
          <w:noProof/>
        </w:rPr>
      </w:r>
      <w:r w:rsidR="00AD17B6">
        <w:rPr>
          <w:noProof/>
        </w:rPr>
        <w:fldChar w:fldCharType="separate"/>
      </w:r>
      <w:r w:rsidR="00AD17B6">
        <w:rPr>
          <w:noProof/>
        </w:rPr>
        <w:t>5</w:t>
      </w:r>
      <w:r w:rsidR="00AD17B6"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Kreiranje, arhiviranje i brisanje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članovima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 podataka o objavljenim publikacijama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 projekta i dodela vođe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7.7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projektima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lastRenderedPageBreak/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:rsidR="00206E1F" w:rsidRPr="003372D3" w:rsidRDefault="003372D3">
      <w:pPr>
        <w:pStyle w:val="Heading1"/>
        <w:rPr>
          <w:lang w:val="sr-Latn-CS"/>
        </w:rPr>
      </w:pPr>
      <w:bookmarkStart w:id="0" w:name="_Toc16177149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:rsidR="00206E1F" w:rsidRPr="003372D3" w:rsidRDefault="00B849B5" w:rsidP="00B849B5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6B3B03">
        <w:rPr>
          <w:lang w:val="sr-Latn-CS"/>
        </w:rPr>
        <w:t>Beauty Code web sajt</w:t>
      </w:r>
      <w:r>
        <w:rPr>
          <w:lang w:val="sr-Latn-CS"/>
        </w:rPr>
        <w:t xml:space="preserve"> u pogledu potreba krajnjih korisnika.</w:t>
      </w:r>
      <w:r w:rsidR="00206E1F" w:rsidRPr="003372D3">
        <w:rPr>
          <w:lang w:val="sr-Latn-CS"/>
        </w:rPr>
        <w:t xml:space="preserve">  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16177149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6B3B03">
        <w:rPr>
          <w:lang w:val="sr-Latn-CS"/>
        </w:rPr>
        <w:t>Beauty Code web saj</w:t>
      </w:r>
      <w:r>
        <w:rPr>
          <w:lang w:val="sr-Latn-CS"/>
        </w:rPr>
        <w:t xml:space="preserve"> koji će biti razvijen od strane </w:t>
      </w:r>
      <w:r w:rsidR="006B3B03">
        <w:rPr>
          <w:lang w:val="sr-Latn-CS"/>
        </w:rPr>
        <w:t>PeeRSS</w:t>
      </w:r>
      <w:r>
        <w:rPr>
          <w:lang w:val="sr-Latn-CS"/>
        </w:rPr>
        <w:t xml:space="preserve">-a. </w:t>
      </w:r>
      <w:r w:rsidR="006B3B03">
        <w:rPr>
          <w:lang w:val="sr-Latn-CS"/>
        </w:rPr>
        <w:t>Beauty Code predstavlja ime frizersko-kozmetičkog salona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 xml:space="preserve">je </w:t>
      </w:r>
      <w:r w:rsidR="006B3B03">
        <w:rPr>
          <w:lang w:val="sr-Latn-CS"/>
        </w:rPr>
        <w:t>efikasniji mehanizam zakazivanja i otkazivanja tretmana, prodaja i marketing salona</w:t>
      </w:r>
      <w:r w:rsidR="00DE518F">
        <w:rPr>
          <w:lang w:val="sr-Latn-CS"/>
        </w:rPr>
        <w:t>.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161771493"/>
      <w:r>
        <w:rPr>
          <w:lang w:val="sr-Latn-CS"/>
        </w:rPr>
        <w:t>Reference</w:t>
      </w:r>
      <w:bookmarkEnd w:id="2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5E35FB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D01_Predlog_</w:t>
      </w:r>
      <w:r w:rsidR="006B3B03">
        <w:rPr>
          <w:lang w:val="sr-Latn-CS"/>
        </w:rPr>
        <w:t>projekta</w:t>
      </w:r>
    </w:p>
    <w:p w:rsidR="00DE518F" w:rsidRPr="006F61C6" w:rsidRDefault="009D16D7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D03_Raspored_</w:t>
      </w:r>
      <w:r w:rsidR="006B3B03">
        <w:rPr>
          <w:lang w:val="sr-Latn-CS"/>
        </w:rPr>
        <w:t>aktivnosti</w:t>
      </w:r>
    </w:p>
    <w:p w:rsidR="00DE518F" w:rsidRDefault="005E35FB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D03_Plan_</w:t>
      </w:r>
      <w:r w:rsidR="006B3B03">
        <w:rPr>
          <w:lang w:val="sr-Latn-CS"/>
        </w:rPr>
        <w:t>realizacije</w:t>
      </w:r>
    </w:p>
    <w:p w:rsidR="00206E1F" w:rsidRPr="003372D3" w:rsidRDefault="003372D3" w:rsidP="003372D3">
      <w:pPr>
        <w:pStyle w:val="Heading1"/>
        <w:rPr>
          <w:lang w:val="sr-Latn-CS"/>
        </w:rPr>
      </w:pPr>
      <w:bookmarkStart w:id="3" w:name="_Toc161771494"/>
      <w:r>
        <w:rPr>
          <w:lang w:val="sr-Latn-CS"/>
        </w:rPr>
        <w:t>Pozicioniranje proizvoda</w:t>
      </w:r>
      <w:bookmarkEnd w:id="3"/>
    </w:p>
    <w:p w:rsidR="00206E1F" w:rsidRPr="003372D3" w:rsidRDefault="003372D3" w:rsidP="003372D3">
      <w:pPr>
        <w:pStyle w:val="Heading2"/>
        <w:rPr>
          <w:lang w:val="sr-Latn-CS"/>
        </w:rPr>
      </w:pPr>
      <w:bookmarkStart w:id="4" w:name="_Toc161771495"/>
      <w:r>
        <w:rPr>
          <w:lang w:val="sr-Latn-CS"/>
        </w:rPr>
        <w:t>Poslovne mogućnosti</w:t>
      </w:r>
      <w:bookmarkEnd w:id="4"/>
    </w:p>
    <w:p w:rsidR="002A0EE4" w:rsidRDefault="002A0EE4" w:rsidP="000817C9">
      <w:pPr>
        <w:pStyle w:val="BodyText"/>
        <w:rPr>
          <w:lang w:val="sr-Latn-CS"/>
        </w:rPr>
      </w:pPr>
      <w:r>
        <w:rPr>
          <w:lang w:val="sr-Latn-CS"/>
        </w:rPr>
        <w:t>Beauty Code p</w:t>
      </w:r>
      <w:r w:rsidRPr="002A0EE4">
        <w:rPr>
          <w:lang w:val="sr-Latn-CS"/>
        </w:rPr>
        <w:t>rojekat će proširiti poslovanje salona i na online mogućnosti (kupovina i zakazivanje termina). Aplikacija pruža korisnicima uvid u radnike i odabir radnika koji se korisniku najviše dopadne za navedene usluge(šišanje, šminkanje, uređivanje brade</w:t>
      </w:r>
      <w:r>
        <w:rPr>
          <w:lang w:val="sr-Latn-CS"/>
        </w:rPr>
        <w:t xml:space="preserve"> itd.</w:t>
      </w:r>
      <w:r w:rsidRPr="002A0EE4">
        <w:rPr>
          <w:lang w:val="sr-Latn-CS"/>
        </w:rPr>
        <w:t xml:space="preserve">). </w:t>
      </w:r>
    </w:p>
    <w:p w:rsidR="00712834" w:rsidRDefault="002A0EE4" w:rsidP="000817C9">
      <w:pPr>
        <w:pStyle w:val="BodyText"/>
        <w:rPr>
          <w:lang w:val="sr-Latn-CS"/>
        </w:rPr>
      </w:pPr>
      <w:r>
        <w:rPr>
          <w:lang w:val="sr-Latn-CS"/>
        </w:rPr>
        <w:t>Z</w:t>
      </w:r>
      <w:r w:rsidRPr="002A0EE4">
        <w:rPr>
          <w:lang w:val="sr-Latn-CS"/>
        </w:rPr>
        <w:t xml:space="preserve">aposleni imaju uvid u popunjene i slobodne termine kao i eventualne napomene o korisniku( moguće alergije na neke proizvode i sl.) . Vlasnik salona može pratiti dostupnost i količinu proizvoda koje nudi, dodavanje količina ili novih porizvoda, uklanjanje proizvoda, raspoređivati odmore zaposlenih, kao i </w:t>
      </w:r>
      <w:r>
        <w:rPr>
          <w:lang w:val="sr-Latn-CS"/>
        </w:rPr>
        <w:t>dodavanje</w:t>
      </w:r>
      <w:r w:rsidRPr="002A0EE4">
        <w:rPr>
          <w:lang w:val="sr-Latn-CS"/>
        </w:rPr>
        <w:t xml:space="preserve"> i uklanja</w:t>
      </w:r>
      <w:r>
        <w:rPr>
          <w:lang w:val="sr-Latn-CS"/>
        </w:rPr>
        <w:t>nje</w:t>
      </w:r>
      <w:r w:rsidRPr="002A0EE4">
        <w:rPr>
          <w:lang w:val="sr-Latn-CS"/>
        </w:rPr>
        <w:t xml:space="preserve"> zaposlen</w:t>
      </w:r>
      <w:r>
        <w:rPr>
          <w:lang w:val="sr-Latn-CS"/>
        </w:rPr>
        <w:t>ih</w:t>
      </w:r>
      <w:r w:rsidRPr="002A0EE4">
        <w:rPr>
          <w:lang w:val="sr-Latn-CS"/>
        </w:rPr>
        <w:t>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5" w:name="_Toc161771496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5"/>
      <w:r w:rsidR="00206E1F" w:rsidRPr="003372D3">
        <w:rPr>
          <w:lang w:val="sr-Latn-CS"/>
        </w:rPr>
        <w:t xml:space="preserve"> </w:t>
      </w:r>
    </w:p>
    <w:p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E133D1">
            <w:pPr>
              <w:pStyle w:val="BodyText"/>
              <w:ind w:left="0"/>
              <w:rPr>
                <w:lang w:val="sr-Latn-CS"/>
              </w:rPr>
            </w:pPr>
            <w:r w:rsidRPr="00E133D1">
              <w:rPr>
                <w:lang w:val="sr-Latn-CS"/>
              </w:rPr>
              <w:t xml:space="preserve">Nepostojanje odgovarajuće web aplikacije za prezentaciju salona, online zakazivanje i poručivanje što bi olakšalo rad salona.  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E133D1">
            <w:pPr>
              <w:pStyle w:val="BodyText"/>
              <w:ind w:left="0"/>
              <w:rPr>
                <w:lang w:val="sr-Latn-CS"/>
              </w:rPr>
            </w:pPr>
            <w:r w:rsidRPr="00E133D1">
              <w:rPr>
                <w:lang w:val="sr-Latn-CS"/>
              </w:rPr>
              <w:t xml:space="preserve">Trenutne i potencijalne mušterije salona kao i zaposlene i vlasnika salona.  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E133D1">
            <w:pPr>
              <w:pStyle w:val="BodyText"/>
              <w:ind w:left="0"/>
              <w:rPr>
                <w:lang w:val="sr-Latn-CS"/>
              </w:rPr>
            </w:pPr>
            <w:r w:rsidRPr="00E133D1">
              <w:rPr>
                <w:lang w:val="sr-Latn-CS"/>
              </w:rPr>
              <w:t>Mogućnost preklapanja termina, pogrešnog zakazivanja, pogrešnog prijema porudžbine.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E133D1">
            <w:pPr>
              <w:pStyle w:val="BodyText"/>
              <w:ind w:left="0"/>
              <w:rPr>
                <w:lang w:val="sr-Latn-CS"/>
              </w:rPr>
            </w:pPr>
            <w:r w:rsidRPr="00E133D1">
              <w:rPr>
                <w:lang w:val="sr-Latn-CS"/>
              </w:rPr>
              <w:t xml:space="preserve">Automatizovati procese zakazivanja, otkazivanja i kupovine i neće biti potrebe da zaposleni vode beleške sa terminima.  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B849B5" w:rsidP="00B849B5">
      <w:pPr>
        <w:pStyle w:val="Heading2"/>
        <w:rPr>
          <w:lang w:val="sr-Latn-CS"/>
        </w:rPr>
      </w:pPr>
      <w:bookmarkStart w:id="6" w:name="_Toc161771497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6"/>
    </w:p>
    <w:p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E133D1">
            <w:pPr>
              <w:pStyle w:val="BodyText"/>
              <w:ind w:left="0"/>
              <w:rPr>
                <w:lang w:val="sr-Latn-CS"/>
              </w:rPr>
            </w:pPr>
            <w:r>
              <w:t>Vlasnicima i zaposlenima frizersko-kozmetičkih salona kao i trenutnim i potencijalnim mušterijama salona.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D71CB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Upravljaju i rade u salonu i interresuju se za njegov rad i usluge koje nudi.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43087" w:rsidP="00E133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Web </w:t>
            </w:r>
            <w:r w:rsidR="00E133D1">
              <w:rPr>
                <w:lang w:val="sr-Latn-CS"/>
              </w:rPr>
              <w:t>sajt.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E133D1">
            <w:pPr>
              <w:pStyle w:val="BodyText"/>
              <w:ind w:left="0"/>
              <w:rPr>
                <w:lang w:val="sr-Latn-CS"/>
              </w:rPr>
            </w:pPr>
            <w:r w:rsidRPr="00E133D1">
              <w:rPr>
                <w:lang w:val="sr-Latn-CS"/>
              </w:rPr>
              <w:t>Olakšava i omogućava online rad frizersko-kozmetičkih salona.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815DDC">
            <w:pPr>
              <w:pStyle w:val="BodyText"/>
              <w:ind w:left="0"/>
              <w:rPr>
                <w:lang w:val="sr-Latn-CS"/>
              </w:rPr>
            </w:pPr>
            <w:r w:rsidRPr="00815DDC">
              <w:rPr>
                <w:lang w:val="sr-Latn-CS"/>
              </w:rPr>
              <w:t>Postojeći sajtovi služe samo za prikaz osnovnih informacija o salonu ( zaposlene, usluge, lokacija i kontakt) 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06E1F" w:rsidRPr="003372D3" w:rsidRDefault="00815DDC" w:rsidP="00815DDC">
            <w:pPr>
              <w:pStyle w:val="BodyText"/>
              <w:ind w:left="0"/>
              <w:rPr>
                <w:lang w:val="sr-Latn-CS"/>
              </w:rPr>
            </w:pPr>
            <w:r>
              <w:t>Ola</w:t>
            </w:r>
            <w:r>
              <w:rPr>
                <w:lang w:val="sr-Latn-RS"/>
              </w:rPr>
              <w:t>kšati zakazivanje termina u frizersko-kozmetičkom salonu, omogućiti online poručivanje proizvoda salona i prezentovanje salona na internetu.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D44844">
      <w:pPr>
        <w:pStyle w:val="Heading1"/>
        <w:rPr>
          <w:lang w:val="sr-Latn-CS"/>
        </w:rPr>
      </w:pPr>
      <w:bookmarkStart w:id="7" w:name="_Toc161771498"/>
      <w:r>
        <w:rPr>
          <w:lang w:val="sr-Latn-CS"/>
        </w:rPr>
        <w:t>Opis korisnika</w:t>
      </w:r>
      <w:bookmarkEnd w:id="7"/>
    </w:p>
    <w:p w:rsidR="00206E1F" w:rsidRPr="003372D3" w:rsidRDefault="008D40CE" w:rsidP="009075F6">
      <w:pPr>
        <w:pStyle w:val="BodyText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E92190">
        <w:rPr>
          <w:lang w:val="sr-Latn-CS"/>
        </w:rPr>
        <w:t>Beauty Code sajta</w:t>
      </w:r>
      <w:r w:rsidR="00206E1F" w:rsidRPr="003372D3">
        <w:rPr>
          <w:lang w:val="sr-Latn-CS"/>
        </w:rPr>
        <w:t xml:space="preserve">.  </w:t>
      </w:r>
      <w:r>
        <w:rPr>
          <w:lang w:val="sr-Latn-CS"/>
        </w:rPr>
        <w:t xml:space="preserve">Postoje </w:t>
      </w:r>
      <w:r w:rsidR="009075F6">
        <w:rPr>
          <w:lang w:val="sr-Latn-CS"/>
        </w:rPr>
        <w:t>5</w:t>
      </w:r>
      <w:r>
        <w:rPr>
          <w:lang w:val="sr-Latn-CS"/>
        </w:rPr>
        <w:t xml:space="preserve"> tipa korisnika: </w:t>
      </w:r>
      <w:r w:rsidR="009B2233">
        <w:rPr>
          <w:lang w:val="sr-Latn-CS"/>
        </w:rPr>
        <w:t>administrator</w:t>
      </w:r>
      <w:r w:rsidR="003B1702">
        <w:rPr>
          <w:lang w:val="sr-Latn-CS"/>
        </w:rPr>
        <w:t xml:space="preserve"> </w:t>
      </w:r>
      <w:r w:rsidR="00E92190">
        <w:rPr>
          <w:lang w:val="sr-Latn-CS"/>
        </w:rPr>
        <w:t>sajta</w:t>
      </w:r>
      <w:r w:rsidR="009B2233">
        <w:rPr>
          <w:lang w:val="sr-Latn-CS"/>
        </w:rPr>
        <w:t xml:space="preserve">, </w:t>
      </w:r>
      <w:r w:rsidR="00E92190">
        <w:rPr>
          <w:lang w:val="sr-Latn-CS"/>
        </w:rPr>
        <w:t>vlasnik salona</w:t>
      </w:r>
      <w:r w:rsidR="009075F6">
        <w:rPr>
          <w:lang w:val="sr-Latn-CS"/>
        </w:rPr>
        <w:t xml:space="preserve">, </w:t>
      </w:r>
      <w:r w:rsidR="00E92190">
        <w:rPr>
          <w:lang w:val="sr-Latn-CS"/>
        </w:rPr>
        <w:t>zaposleni</w:t>
      </w:r>
      <w:r>
        <w:rPr>
          <w:lang w:val="sr-Latn-CS"/>
        </w:rPr>
        <w:t xml:space="preserve">, </w:t>
      </w:r>
      <w:r w:rsidR="002B06D0">
        <w:rPr>
          <w:lang w:val="sr-Latn-CS"/>
        </w:rPr>
        <w:t>klijent</w:t>
      </w:r>
      <w:r w:rsidR="00E92190">
        <w:rPr>
          <w:lang w:val="sr-Latn-CS"/>
        </w:rPr>
        <w:t xml:space="preserve"> sa registrovanim nalogom</w:t>
      </w:r>
      <w:r>
        <w:rPr>
          <w:lang w:val="sr-Latn-CS"/>
        </w:rPr>
        <w:t xml:space="preserve">, posetilac </w:t>
      </w:r>
      <w:r w:rsidR="00E92190">
        <w:rPr>
          <w:lang w:val="sr-Latn-CS"/>
        </w:rPr>
        <w:t>sajta</w:t>
      </w:r>
      <w:r>
        <w:rPr>
          <w:lang w:val="sr-Latn-CS"/>
        </w:rPr>
        <w:t>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8" w:name="_Toc161771499"/>
      <w:r>
        <w:rPr>
          <w:lang w:val="sr-Latn-CS"/>
        </w:rPr>
        <w:t>Opis potencijalnog tržišta</w:t>
      </w:r>
      <w:bookmarkEnd w:id="8"/>
    </w:p>
    <w:p w:rsidR="00206E1F" w:rsidRPr="003372D3" w:rsidRDefault="00206E1F">
      <w:pPr>
        <w:rPr>
          <w:lang w:val="sr-Latn-CS"/>
        </w:rPr>
      </w:pPr>
    </w:p>
    <w:p w:rsidR="0039103B" w:rsidRDefault="00E92190" w:rsidP="0039103B">
      <w:pPr>
        <w:pStyle w:val="BodyText"/>
        <w:rPr>
          <w:lang w:val="sr-Latn-CS"/>
        </w:rPr>
      </w:pPr>
      <w:r>
        <w:rPr>
          <w:lang w:val="sr-Latn-CS"/>
        </w:rPr>
        <w:t>Potencijalni korisnici sajta su svi zainteresovani za profesionalne usloge frizersko-kozmetičkog salona poput šišanja,šminkanja,uredjivanja brade, manikira, pedikira itd.</w:t>
      </w:r>
    </w:p>
    <w:p w:rsidR="009B2233" w:rsidRDefault="0039103B" w:rsidP="009B2233">
      <w:pPr>
        <w:pStyle w:val="BodyText"/>
        <w:rPr>
          <w:lang w:val="sr-Latn-CS"/>
        </w:rPr>
      </w:pPr>
      <w:r>
        <w:rPr>
          <w:lang w:val="sr-Latn-CS"/>
        </w:rPr>
        <w:t xml:space="preserve">Inicijalna verzija </w:t>
      </w:r>
      <w:r w:rsidR="00E92190">
        <w:rPr>
          <w:lang w:val="sr-Latn-CS"/>
        </w:rPr>
        <w:t xml:space="preserve">Beauty Code sajta biće namenjena </w:t>
      </w:r>
      <w:r w:rsidR="00F22DB9">
        <w:rPr>
          <w:lang w:val="sr-Latn-CS"/>
        </w:rPr>
        <w:t>ovom frizersko-kozneti</w:t>
      </w:r>
      <w:r w:rsidR="00F22DB9">
        <w:rPr>
          <w:lang w:val="sr-Latn-RS"/>
        </w:rPr>
        <w:t>čkom salonu</w:t>
      </w:r>
      <w:r w:rsidRPr="00F22DB9">
        <w:rPr>
          <w:lang w:val="sr-Latn-CS"/>
        </w:rPr>
        <w:t xml:space="preserve">. </w:t>
      </w:r>
      <w:r w:rsidR="00F22DB9">
        <w:rPr>
          <w:lang w:val="sr-Latn-CS"/>
        </w:rPr>
        <w:t>Ukoliko se ukaže interesovanje moguće je proširiti i na druge salone</w:t>
      </w:r>
      <w:r w:rsidRPr="00F22DB9">
        <w:rPr>
          <w:lang w:val="sr-Latn-CS"/>
        </w:rPr>
        <w:t xml:space="preserve">. </w:t>
      </w:r>
      <w:r w:rsidR="00F22DB9">
        <w:rPr>
          <w:lang w:val="sr-Latn-CS"/>
        </w:rPr>
        <w:t>BeuatzCode će biti fleksibilan i proširiv na druge salone</w:t>
      </w:r>
      <w:r w:rsidRPr="00F22DB9">
        <w:rPr>
          <w:lang w:val="sr-Latn-CS"/>
        </w:rPr>
        <w:t xml:space="preserve">. Posebna pažnja će biti obraćena na izdvajanje grafičkog dizajna prezentacije od funkcionalnosti kako bi svaka instanca portal mogla da ima svoj </w:t>
      </w:r>
      <w:r w:rsidR="00EF3E5D">
        <w:rPr>
          <w:lang w:val="sr-Latn-CS"/>
        </w:rPr>
        <w:t>pečat i da bude intuitivno laka za korišćenje</w:t>
      </w:r>
      <w:r w:rsidRPr="00F22DB9">
        <w:rPr>
          <w:lang w:val="sr-Latn-CS"/>
        </w:rPr>
        <w:t>.</w:t>
      </w:r>
      <w:r w:rsidR="009B2233">
        <w:rPr>
          <w:lang w:val="sr-Latn-CS"/>
        </w:rPr>
        <w:t xml:space="preserve"> </w:t>
      </w:r>
    </w:p>
    <w:p w:rsidR="0039103B" w:rsidRDefault="009B2233" w:rsidP="009B2233">
      <w:pPr>
        <w:pStyle w:val="BodyText"/>
        <w:rPr>
          <w:lang w:val="sr-Latn-CS"/>
        </w:rPr>
      </w:pPr>
      <w:r>
        <w:rPr>
          <w:lang w:val="sr-Latn-CS"/>
        </w:rPr>
        <w:t>Dizajn portala će biti što je moguće više zasnovan na podacima koji se čuvaju u bazi podataka što će omogućiti jednostavne modifikacije nakon instalacije sistema.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9" w:name="_Toc161771500"/>
      <w:r>
        <w:rPr>
          <w:lang w:val="sr-Latn-CS"/>
        </w:rPr>
        <w:t>Profili korisnika</w:t>
      </w:r>
      <w:bookmarkEnd w:id="9"/>
    </w:p>
    <w:p w:rsidR="00206E1F" w:rsidRPr="003372D3" w:rsidRDefault="00206E1F">
      <w:pPr>
        <w:rPr>
          <w:lang w:val="sr-Latn-CS"/>
        </w:rPr>
      </w:pPr>
    </w:p>
    <w:p w:rsidR="003B1702" w:rsidRPr="003372D3" w:rsidRDefault="003B1702" w:rsidP="003B1702">
      <w:pPr>
        <w:pStyle w:val="BodyText"/>
        <w:rPr>
          <w:b/>
          <w:lang w:val="sr-Latn-CS"/>
        </w:rPr>
      </w:pPr>
      <w:r>
        <w:rPr>
          <w:b/>
          <w:lang w:val="sr-Latn-CS"/>
        </w:rPr>
        <w:t xml:space="preserve">Administrator </w:t>
      </w:r>
      <w:r w:rsidR="00E92190">
        <w:rPr>
          <w:b/>
          <w:lang w:val="sr-Latn-CS"/>
        </w:rPr>
        <w:t>sajta</w:t>
      </w:r>
      <w:r>
        <w:rPr>
          <w:b/>
          <w:lang w:val="sr-Latn-CS"/>
        </w:rPr>
        <w:t xml:space="preserve"> (skraćeno administrator)</w:t>
      </w:r>
      <w:r w:rsidRPr="003372D3">
        <w:rPr>
          <w:b/>
          <w:lang w:val="sr-Latn-CS"/>
        </w:rPr>
        <w:t>:</w:t>
      </w:r>
    </w:p>
    <w:p w:rsidR="009075F6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je zadužen za instaliranje, konfigurisanje i kasnije održavanje konfiguracije portala. </w:t>
      </w:r>
    </w:p>
    <w:p w:rsidR="00804367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osoba sa visokim nivoom poznavanja rada na računaru i administriranja Web servera</w:t>
      </w:r>
      <w:r w:rsidR="003B1702" w:rsidRPr="003372D3">
        <w:rPr>
          <w:lang w:val="sr-Latn-CS"/>
        </w:rPr>
        <w:t>.</w:t>
      </w:r>
      <w:r>
        <w:rPr>
          <w:lang w:val="sr-Latn-CS"/>
        </w:rPr>
        <w:t xml:space="preserve"> </w:t>
      </w:r>
    </w:p>
    <w:p w:rsidR="003B1702" w:rsidRPr="003372D3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će imati pristup svim funkcijama </w:t>
      </w:r>
      <w:r w:rsidR="00C503E4">
        <w:rPr>
          <w:lang w:val="sr-Latn-CS"/>
        </w:rPr>
        <w:t>sistema.</w:t>
      </w:r>
    </w:p>
    <w:p w:rsidR="00206E1F" w:rsidRPr="003372D3" w:rsidRDefault="00E92190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t>Vlasnik salona (skraćeno vlasnik</w:t>
      </w:r>
      <w:r w:rsidR="009B2233">
        <w:rPr>
          <w:b/>
          <w:lang w:val="sr-Latn-CS"/>
        </w:rPr>
        <w:t>)</w:t>
      </w:r>
      <w:r w:rsidR="00206E1F" w:rsidRPr="003372D3">
        <w:rPr>
          <w:b/>
          <w:lang w:val="sr-Latn-CS"/>
        </w:rPr>
        <w:t>:</w:t>
      </w:r>
    </w:p>
    <w:p w:rsidR="009075F6" w:rsidRDefault="00E92190" w:rsidP="00C503E4">
      <w:pPr>
        <w:pStyle w:val="BodyText"/>
        <w:rPr>
          <w:lang w:val="sr-Latn-CS"/>
        </w:rPr>
      </w:pPr>
      <w:r>
        <w:rPr>
          <w:lang w:val="sr-Latn-CS"/>
        </w:rPr>
        <w:t xml:space="preserve">Vlasnik je zadužen ža ažuriranje informacija o salonu </w:t>
      </w:r>
      <w:r w:rsidR="002D5541">
        <w:rPr>
          <w:lang w:val="sr-Latn-CS"/>
        </w:rPr>
        <w:t xml:space="preserve">, </w:t>
      </w:r>
      <w:r w:rsidR="00C503E4">
        <w:rPr>
          <w:lang w:val="sr-Latn-CS"/>
        </w:rPr>
        <w:t xml:space="preserve">kreiranje i brisanje naloga </w:t>
      </w:r>
      <w:r>
        <w:rPr>
          <w:lang w:val="sr-Latn-CS"/>
        </w:rPr>
        <w:t>zaposlenih u salonu</w:t>
      </w:r>
      <w:r w:rsidR="009075F6">
        <w:rPr>
          <w:lang w:val="sr-Latn-CS"/>
        </w:rPr>
        <w:t xml:space="preserve">, kreiranje i brisanje </w:t>
      </w:r>
      <w:r>
        <w:rPr>
          <w:lang w:val="sr-Latn-CS"/>
        </w:rPr>
        <w:t>proizvoda i usluga dostupnih u salonu</w:t>
      </w:r>
      <w:r w:rsidR="009662F3">
        <w:rPr>
          <w:lang w:val="sr-Latn-CS"/>
        </w:rPr>
        <w:t xml:space="preserve">, kao i dodelu </w:t>
      </w:r>
      <w:r>
        <w:rPr>
          <w:lang w:val="sr-Latn-CS"/>
        </w:rPr>
        <w:t>odmora i slobodnih dana zaposlenima.</w:t>
      </w:r>
    </w:p>
    <w:p w:rsidR="00206E1F" w:rsidRDefault="00E92190" w:rsidP="002D5541">
      <w:pPr>
        <w:pStyle w:val="BodyText"/>
        <w:rPr>
          <w:lang w:val="sr-Latn-CS"/>
        </w:rPr>
      </w:pPr>
      <w:r>
        <w:rPr>
          <w:lang w:val="sr-Latn-CS"/>
        </w:rPr>
        <w:t>Vlasnik je neko ko možda i nema toliko puno iskustva u radu sa računarom</w:t>
      </w:r>
      <w:r w:rsidR="00C503E4">
        <w:rPr>
          <w:lang w:val="sr-Latn-CS"/>
        </w:rPr>
        <w:t xml:space="preserve">. </w:t>
      </w:r>
    </w:p>
    <w:p w:rsidR="00C503E4" w:rsidRDefault="002B06D0" w:rsidP="00C503E4">
      <w:pPr>
        <w:pStyle w:val="BodyText"/>
        <w:rPr>
          <w:lang w:val="sr-Latn-CS"/>
        </w:rPr>
      </w:pPr>
      <w:r>
        <w:rPr>
          <w:lang w:val="sr-Latn-CS"/>
        </w:rPr>
        <w:t>Vlasnik takođe može biti i zaposlen u salonu pa će imati pristup svim funkcionalnostima zaposlenih, a takođe može biti i klijent salona pa će mu biti dostupne i klijentske opcije sajta</w:t>
      </w:r>
      <w:r w:rsidR="009075F6">
        <w:rPr>
          <w:lang w:val="sr-Latn-CS"/>
        </w:rPr>
        <w:t>.</w:t>
      </w:r>
    </w:p>
    <w:p w:rsidR="002D5541" w:rsidRPr="003372D3" w:rsidRDefault="002B06D0" w:rsidP="002D5541">
      <w:pPr>
        <w:pStyle w:val="BodyText"/>
        <w:rPr>
          <w:b/>
          <w:lang w:val="sr-Latn-CS"/>
        </w:rPr>
      </w:pPr>
      <w:r>
        <w:rPr>
          <w:b/>
          <w:lang w:val="sr-Latn-CS"/>
        </w:rPr>
        <w:t>Zaposleni</w:t>
      </w:r>
      <w:r w:rsidR="002D5541" w:rsidRPr="003372D3">
        <w:rPr>
          <w:b/>
          <w:lang w:val="sr-Latn-CS"/>
        </w:rPr>
        <w:t>:</w:t>
      </w:r>
    </w:p>
    <w:p w:rsidR="002D5541" w:rsidRDefault="002B06D0" w:rsidP="002D5541">
      <w:pPr>
        <w:pStyle w:val="BodyText"/>
        <w:rPr>
          <w:lang w:val="sr-Latn-CS"/>
        </w:rPr>
      </w:pPr>
      <w:r>
        <w:rPr>
          <w:lang w:val="sr-Latn-CS"/>
        </w:rPr>
        <w:lastRenderedPageBreak/>
        <w:t>Zaposleni je zadužen za praćenje i ažuriranje podataka o svojim popunjeinm terminima</w:t>
      </w:r>
      <w:r w:rsidR="002D5541">
        <w:rPr>
          <w:lang w:val="sr-Latn-CS"/>
        </w:rPr>
        <w:t>.</w:t>
      </w:r>
    </w:p>
    <w:p w:rsidR="002D5541" w:rsidRDefault="002B06D0" w:rsidP="002D5541">
      <w:pPr>
        <w:pStyle w:val="BodyText"/>
        <w:rPr>
          <w:lang w:val="sr-Latn-CS"/>
        </w:rPr>
      </w:pPr>
      <w:r>
        <w:rPr>
          <w:lang w:val="sr-Latn-CS"/>
        </w:rPr>
        <w:t>Zaposleni može biti neko ko nema puno iskustva u radu sa računarom.</w:t>
      </w:r>
      <w:r w:rsidR="002D5541">
        <w:rPr>
          <w:lang w:val="sr-Latn-CS"/>
        </w:rPr>
        <w:t xml:space="preserve"> </w:t>
      </w:r>
    </w:p>
    <w:p w:rsidR="002B06D0" w:rsidRDefault="002B06D0" w:rsidP="002D5541">
      <w:pPr>
        <w:pStyle w:val="BodyText"/>
        <w:rPr>
          <w:lang w:val="sr-Latn-CS"/>
        </w:rPr>
      </w:pPr>
      <w:r>
        <w:rPr>
          <w:lang w:val="sr-Latn-CS"/>
        </w:rPr>
        <w:t>Zaposleni ima uvid u sve mogućnosti dostupne klijentu salona i posetiocu.</w:t>
      </w:r>
    </w:p>
    <w:p w:rsidR="00206E1F" w:rsidRPr="003372D3" w:rsidRDefault="002B06D0">
      <w:pPr>
        <w:pStyle w:val="BodyText"/>
        <w:rPr>
          <w:b/>
          <w:lang w:val="sr-Latn-CS"/>
        </w:rPr>
      </w:pPr>
      <w:r>
        <w:rPr>
          <w:b/>
          <w:lang w:val="sr-Latn-CS"/>
        </w:rPr>
        <w:t>Klijent sa registrovanim nalogom(skraćeno klijent)</w:t>
      </w:r>
      <w:r w:rsidR="00206E1F" w:rsidRPr="003372D3">
        <w:rPr>
          <w:b/>
          <w:lang w:val="sr-Latn-CS"/>
        </w:rPr>
        <w:t>:</w:t>
      </w:r>
    </w:p>
    <w:p w:rsidR="00206E1F" w:rsidRDefault="002B06D0" w:rsidP="002D5541">
      <w:pPr>
        <w:pStyle w:val="BodyText"/>
        <w:rPr>
          <w:lang w:val="sr-Latn-CS"/>
        </w:rPr>
      </w:pPr>
      <w:r>
        <w:rPr>
          <w:lang w:val="sr-Latn-CS"/>
        </w:rPr>
        <w:t>Klijent salona je osoba koja ima korisnički nalog na sajtu salona i time sve pogodnosti salona, kao na primer popuste i bonuse dostupne u salonu bilo kao promocija ili za rodjendan</w:t>
      </w:r>
      <w:r w:rsidR="002D5541">
        <w:rPr>
          <w:lang w:val="sr-Latn-CS"/>
        </w:rPr>
        <w:t xml:space="preserve">. </w:t>
      </w:r>
    </w:p>
    <w:p w:rsidR="002D5541" w:rsidRDefault="002B06D0" w:rsidP="002D5541">
      <w:pPr>
        <w:pStyle w:val="BodyText"/>
        <w:rPr>
          <w:lang w:val="sr-Latn-CS"/>
        </w:rPr>
      </w:pPr>
      <w:r>
        <w:rPr>
          <w:lang w:val="sr-Latn-CS"/>
        </w:rPr>
        <w:t>Klijent salona može biti bilo ko,  neko ko poznaje rad na računaru ili neko ko nema toliko puno iskustva u radu sa računarom</w:t>
      </w:r>
      <w:r w:rsidR="002D5541">
        <w:rPr>
          <w:lang w:val="sr-Latn-CS"/>
        </w:rPr>
        <w:t>.</w:t>
      </w:r>
    </w:p>
    <w:p w:rsidR="004E6C9A" w:rsidRPr="003372D3" w:rsidRDefault="004E6C9A" w:rsidP="002D5541">
      <w:pPr>
        <w:pStyle w:val="BodyText"/>
        <w:rPr>
          <w:lang w:val="sr-Latn-CS"/>
        </w:rPr>
      </w:pPr>
      <w:r>
        <w:rPr>
          <w:lang w:val="sr-Latn-CS"/>
        </w:rPr>
        <w:t>Član laboratorije ima mogućnost uvida u sve informacije dostupne posetiocu prezentacije laboratorije.</w:t>
      </w:r>
    </w:p>
    <w:p w:rsidR="00206E1F" w:rsidRPr="003372D3" w:rsidRDefault="002B06D0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t>Posetilac sajta</w:t>
      </w:r>
      <w:r w:rsidR="009B2233">
        <w:rPr>
          <w:b/>
          <w:lang w:val="sr-Latn-CS"/>
        </w:rPr>
        <w:t xml:space="preserve"> (skraćeno posetilac)</w:t>
      </w:r>
      <w:r w:rsidR="00206E1F" w:rsidRPr="003372D3">
        <w:rPr>
          <w:b/>
          <w:lang w:val="sr-Latn-CS"/>
        </w:rPr>
        <w:t>:</w:t>
      </w:r>
    </w:p>
    <w:p w:rsidR="00206E1F" w:rsidRDefault="004E6C9A" w:rsidP="00A763B7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2B06D0">
        <w:rPr>
          <w:lang w:val="sr-Latn-CS"/>
        </w:rPr>
        <w:t>sajta je neko ko je zainteresovan za usluge koje pruža salon, može ali ne mora imati iskustvo u radu na računaru</w:t>
      </w:r>
      <w:r w:rsidR="00A763B7">
        <w:rPr>
          <w:lang w:val="sr-Latn-CS"/>
        </w:rPr>
        <w:t>.</w:t>
      </w:r>
    </w:p>
    <w:p w:rsidR="004E6C9A" w:rsidRPr="003372D3" w:rsidRDefault="004E6C9A" w:rsidP="004E6C9A">
      <w:pPr>
        <w:pStyle w:val="BodyText"/>
        <w:rPr>
          <w:lang w:val="sr-Latn-CS"/>
        </w:rPr>
      </w:pPr>
      <w:r>
        <w:rPr>
          <w:lang w:val="sr-Latn-CS"/>
        </w:rPr>
        <w:t>Posetila</w:t>
      </w:r>
      <w:r w:rsidR="00347321">
        <w:rPr>
          <w:lang w:val="sr-Latn-CS"/>
        </w:rPr>
        <w:t>c</w:t>
      </w:r>
      <w:r>
        <w:rPr>
          <w:lang w:val="sr-Latn-CS"/>
        </w:rPr>
        <w:t xml:space="preserve"> ima pristup svim </w:t>
      </w:r>
      <w:r w:rsidR="00A763B7">
        <w:rPr>
          <w:lang w:val="sr-Latn-CS"/>
        </w:rPr>
        <w:t xml:space="preserve">javnim </w:t>
      </w:r>
      <w:r>
        <w:rPr>
          <w:lang w:val="sr-Latn-CS"/>
        </w:rPr>
        <w:t xml:space="preserve">informacijama </w:t>
      </w:r>
      <w:r w:rsidR="002B06D0">
        <w:rPr>
          <w:lang w:val="sr-Latn-CS"/>
        </w:rPr>
        <w:t>o salonu, vlasniku, zaposlenima, uslugama i proizvodima koje pruža salon</w:t>
      </w:r>
      <w:r>
        <w:rPr>
          <w:lang w:val="sr-Latn-CS"/>
        </w:rPr>
        <w:t>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10" w:name="_Toc161771501"/>
      <w:r>
        <w:rPr>
          <w:lang w:val="sr-Latn-CS"/>
        </w:rPr>
        <w:t>Opis okruženja</w:t>
      </w:r>
      <w:bookmarkEnd w:id="10"/>
    </w:p>
    <w:p w:rsidR="00206E1F" w:rsidRPr="003372D3" w:rsidRDefault="00206E1F">
      <w:pPr>
        <w:rPr>
          <w:lang w:val="sr-Latn-CS"/>
        </w:rPr>
      </w:pPr>
    </w:p>
    <w:p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 xml:space="preserve">Korisnici </w:t>
      </w:r>
      <w:r w:rsidR="002B06D0">
        <w:rPr>
          <w:lang w:val="sr-Latn-CS"/>
        </w:rPr>
        <w:t>sajta</w:t>
      </w:r>
      <w:r>
        <w:rPr>
          <w:lang w:val="sr-Latn-CS"/>
        </w:rPr>
        <w:t xml:space="preserve"> pristupaju s</w:t>
      </w:r>
      <w:r w:rsidR="002B06D0">
        <w:rPr>
          <w:lang w:val="sr-Latn-CS"/>
        </w:rPr>
        <w:t>ajtu</w:t>
      </w:r>
      <w:r>
        <w:rPr>
          <w:lang w:val="sr-Latn-CS"/>
        </w:rPr>
        <w:t xml:space="preserve"> preko Web-a što zahteva minimum Internet konekciju. Ne postoje posebna ograničenja u pogledu okruženja.</w:t>
      </w:r>
    </w:p>
    <w:p w:rsidR="0080232F" w:rsidRDefault="0080232F" w:rsidP="0080232F">
      <w:pPr>
        <w:pStyle w:val="Heading2"/>
        <w:rPr>
          <w:lang w:val="sr-Latn-CS"/>
        </w:rPr>
      </w:pPr>
      <w:bookmarkStart w:id="11" w:name="_Toc161771502"/>
      <w:r>
        <w:rPr>
          <w:lang w:val="sr-Latn-CS"/>
        </w:rPr>
        <w:t>Osnovne potrebe korisnika</w:t>
      </w:r>
    </w:p>
    <w:p w:rsidR="0080232F" w:rsidRPr="0080232F" w:rsidRDefault="0080232F" w:rsidP="0080232F">
      <w:pPr>
        <w:rPr>
          <w:lang w:val="sr-Latn-CS"/>
        </w:rPr>
      </w:pPr>
    </w:p>
    <w:p w:rsidR="0080232F" w:rsidRPr="003372D3" w:rsidRDefault="0080232F" w:rsidP="0080232F">
      <w:pPr>
        <w:rPr>
          <w:lang w:val="sr-Latn-CS"/>
        </w:rPr>
      </w:pPr>
    </w:p>
    <w:p w:rsidR="0080232F" w:rsidRPr="003372D3" w:rsidRDefault="0080232F" w:rsidP="0080232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 su:</w:t>
      </w:r>
    </w:p>
    <w:p w:rsidR="0080232F" w:rsidRDefault="0080232F" w:rsidP="0080232F">
      <w:pPr>
        <w:pStyle w:val="BodyText"/>
        <w:numPr>
          <w:ilvl w:val="0"/>
          <w:numId w:val="5"/>
        </w:numPr>
        <w:tabs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 postojanje web aplikacije za zakazivanje i otkazivanje tretmana u salonu.</w:t>
      </w:r>
      <w:r w:rsidRPr="003372D3">
        <w:rPr>
          <w:lang w:val="sr-Latn-CS"/>
        </w:rPr>
        <w:t xml:space="preserve">  </w:t>
      </w:r>
      <w:r>
        <w:rPr>
          <w:lang w:val="sr-Latn-CS"/>
        </w:rPr>
        <w:t>Trenutno ne postoji web sajt sa mogućnostim aonline zakazivanja i otkazivanja željenih tretmana u salonu. Vođenje evidencije o potvrdi i popunjenosti termina vode zaposleni samostalno, bez nadzora vlasnika ili administratora.</w:t>
      </w:r>
    </w:p>
    <w:p w:rsidR="0080232F" w:rsidRDefault="0080232F" w:rsidP="0080232F">
      <w:pPr>
        <w:pStyle w:val="BodyText"/>
        <w:numPr>
          <w:ilvl w:val="0"/>
          <w:numId w:val="5"/>
        </w:numPr>
        <w:tabs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Zakazani termin može biti zaboravljen ili zakazan od strane dve osobe</w:t>
      </w:r>
      <w:r>
        <w:rPr>
          <w:lang w:val="sr-Latn-CS"/>
        </w:rPr>
        <w:t>. Informacije o dostupnosti termina sa ažuriraju odmah pri zakazivanju/otkazivanju. Klijentima ili posetiocima stiže obaveštenje koje ih podseća da imaju zakazan termin u salonu.</w:t>
      </w:r>
      <w:bookmarkStart w:id="12" w:name="_Toc161771503"/>
      <w:r>
        <w:rPr>
          <w:lang w:val="sr-Latn-CS"/>
        </w:rPr>
        <w:t xml:space="preserve"> </w:t>
      </w:r>
      <w:bookmarkEnd w:id="12"/>
    </w:p>
    <w:bookmarkEnd w:id="11"/>
    <w:p w:rsidR="0080232F" w:rsidRPr="0080232F" w:rsidRDefault="0080232F" w:rsidP="0080232F">
      <w:pPr>
        <w:pStyle w:val="Heading2"/>
        <w:rPr>
          <w:lang w:val="sr-Latn-CS"/>
        </w:rPr>
      </w:pPr>
      <w:r>
        <w:rPr>
          <w:lang w:val="sr-Latn-CS"/>
        </w:rPr>
        <w:t xml:space="preserve">Alternative i konkurencija </w:t>
      </w:r>
    </w:p>
    <w:p w:rsidR="00B46D71" w:rsidRPr="003372D3" w:rsidRDefault="0080232F" w:rsidP="0080232F">
      <w:pPr>
        <w:pStyle w:val="BodyText"/>
        <w:rPr>
          <w:lang w:val="sr-Latn-CS"/>
        </w:rPr>
      </w:pPr>
      <w:r>
        <w:rPr>
          <w:lang w:val="sr-Latn-CS"/>
        </w:rPr>
        <w:t>Alternative koje postoje ne pokrivaju sve aspekte rešavanja problema, uglavnom su svi sajtovi dostupni bez mogućnosti zakazivanja ili online kupovine proizvoda</w:t>
      </w:r>
      <w:r w:rsidR="00B46D71">
        <w:rPr>
          <w:lang w:val="sr-Latn-CS"/>
        </w:rPr>
        <w:t xml:space="preserve">. </w:t>
      </w:r>
    </w:p>
    <w:p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3" w:name="_Toc161771504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3"/>
    </w:p>
    <w:p w:rsidR="00206E1F" w:rsidRPr="003372D3" w:rsidRDefault="00D00311" w:rsidP="00732741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E95A35">
        <w:rPr>
          <w:lang w:val="sr-Latn-CS"/>
        </w:rPr>
        <w:t>Beauty Code sajta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4" w:name="_Toc161771505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4"/>
      <w:r w:rsidR="00206E1F" w:rsidRPr="003372D3">
        <w:rPr>
          <w:lang w:val="sr-Latn-CS"/>
        </w:rPr>
        <w:t xml:space="preserve"> </w:t>
      </w:r>
    </w:p>
    <w:p w:rsidR="00206E1F" w:rsidRPr="003372D3" w:rsidRDefault="00AF2E0B" w:rsidP="00732741">
      <w:pPr>
        <w:pStyle w:val="BodyText"/>
        <w:rPr>
          <w:lang w:val="sr-Latn-CS"/>
        </w:rPr>
      </w:pPr>
      <w:r>
        <w:rPr>
          <w:lang w:val="sr-Latn-CS"/>
        </w:rPr>
        <w:t>Beauty Code će zameniti zakazivanje uživo ili telefonskim putem</w:t>
      </w:r>
      <w:r w:rsidR="00732741">
        <w:rPr>
          <w:lang w:val="sr-Latn-CS"/>
        </w:rPr>
        <w:t>. Novi sistem će koristiti postojeći DBMS instaliran na mašini koja predstavlja Web server laboratorije. Dijagram koji pokazuje kontekst sistema je dat na slici 6.1.1</w:t>
      </w:r>
      <w:r w:rsidR="00206E1F" w:rsidRPr="003372D3">
        <w:rPr>
          <w:lang w:val="sr-Latn-CS"/>
        </w:rPr>
        <w:t>.</w:t>
      </w:r>
    </w:p>
    <w:p w:rsidR="00206E1F" w:rsidRPr="003372D3" w:rsidRDefault="007640DC" w:rsidP="00F06298">
      <w:pPr>
        <w:pStyle w:val="BodyText"/>
        <w:rPr>
          <w:lang w:val="sr-Latn-CS"/>
        </w:rPr>
      </w:pPr>
      <w:r>
        <w:rPr>
          <w:lang w:val="sr-Latn-CS"/>
        </w:rPr>
        <w:lastRenderedPageBreak/>
        <w:t>Beauty Code</w:t>
      </w:r>
      <w:r w:rsidR="00732741">
        <w:rPr>
          <w:lang w:val="sr-Latn-CS"/>
        </w:rPr>
        <w:t xml:space="preserve"> sistem će biti zasnovan na klijent/server arhitekturi Web aplikacija ilustrovanoj na slici 6.1.2.</w:t>
      </w:r>
      <w:r w:rsidR="00206E1F" w:rsidRPr="003372D3">
        <w:rPr>
          <w:lang w:val="sr-Latn-CS"/>
        </w:rPr>
        <w:t xml:space="preserve"> </w:t>
      </w:r>
      <w:r w:rsidR="00732741">
        <w:rPr>
          <w:lang w:val="sr-Latn-CS"/>
        </w:rPr>
        <w:t xml:space="preserve">Serverski deo će se izvršavati u kontekstu Web servera na personalnom računaru koji je za to namenjen. Pri izboru tehnologije potrebno je voditi računa da sistem može raditi i na Linux i na Windows platformi.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="00206E1F" w:rsidRPr="003372D3">
        <w:rPr>
          <w:lang w:val="sr-Latn-CS"/>
        </w:rPr>
        <w:t>.</w:t>
      </w:r>
    </w:p>
    <w:p w:rsidR="00206E1F" w:rsidRDefault="007640DC">
      <w:pPr>
        <w:pStyle w:val="BodyText"/>
        <w:rPr>
          <w:lang w:val="sr-Latn-CS"/>
        </w:rPr>
      </w:pPr>
      <w:r w:rsidRPr="007640DC">
        <w:rPr>
          <w:lang w:val="sr-Latn-CS"/>
        </w:rPr>
        <w:t>Klijentska strana sistema se izvršava na personalnim računarima i telefonima, u okviru Web čitača koji se sa Web serverom povezuje preko Interneta. Ne postoji potreba za posebnom instalacijom klijenta, ali je potrebno voditi računa o kompatibilnosti sistema sa različitim popularnim tipovima Web čitača, kao i razlike u veličini ekrana između telefona i računara.</w:t>
      </w:r>
    </w:p>
    <w:p w:rsidR="007640DC" w:rsidRPr="003372D3" w:rsidRDefault="007640DC">
      <w:pPr>
        <w:pStyle w:val="BodyText"/>
        <w:rPr>
          <w:lang w:val="sr-Latn-CS"/>
        </w:rPr>
      </w:pPr>
    </w:p>
    <w:p w:rsidR="00206E1F" w:rsidRPr="003372D3" w:rsidRDefault="00C64AFC" w:rsidP="00E5055D">
      <w:pPr>
        <w:pStyle w:val="BodyText"/>
        <w:ind w:left="851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>
          <v:group id="_x0000_s1050" style="width:407.25pt;height:104.9pt;mso-position-horizontal-relative:char;mso-position-vertical-relative:line" coordorigin="2448,2688" coordsize="8145,2098">
            <v:oval id="_x0000_s1027" style="position:absolute;left:5661;top:2704;width:1800;height:180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021;top:3244;width:1080;height:850" stroked="f">
              <v:textbox>
                <w:txbxContent>
                  <w:p w:rsidR="00E95A35" w:rsidRDefault="00906C5C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Beauty Code sajt</w:t>
                    </w:r>
                  </w:p>
                  <w:p w:rsidR="00E95A35" w:rsidRPr="00AF6B06" w:rsidRDefault="00E95A35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portal</w:t>
                    </w:r>
                  </w:p>
                </w:txbxContent>
              </v:textbox>
            </v:shape>
            <v:shape id="_x0000_s1030" type="#_x0000_t202" style="position:absolute;left:8721;top:3064;width:1872;height:1080">
              <v:textbox>
                <w:txbxContent>
                  <w:p w:rsidR="00E95A35" w:rsidRDefault="00E95A35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</w:p>
                  <w:p w:rsidR="00E95A35" w:rsidRPr="00AF6B06" w:rsidRDefault="00E95A35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DBMS</w:t>
                    </w:r>
                  </w:p>
                </w:txbxContent>
              </v:textbox>
            </v:shape>
            <v:shape id="_x0000_s1031" type="#_x0000_t202" style="position:absolute;left:2448;top:2688;width:1953;height:2098" o:allowincell="f">
              <v:textbox>
                <w:txbxContent>
                  <w:p w:rsidR="00E95A35" w:rsidRPr="00F06298" w:rsidRDefault="00906C5C" w:rsidP="00AF6B06">
                    <w:pPr>
                      <w:pStyle w:val="BodyText2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Beauty Code</w:t>
                    </w:r>
                    <w:r w:rsidR="00E95A35">
                      <w:rPr>
                        <w:lang w:val="sr-Latn-CS"/>
                      </w:rPr>
                      <w:t xml:space="preserve"> </w:t>
                    </w:r>
                    <w:r w:rsidR="00E95A35" w:rsidRPr="00F06298">
                      <w:rPr>
                        <w:lang w:val="sr-Latn-CS"/>
                      </w:rPr>
                      <w:t xml:space="preserve">korisnici </w:t>
                    </w:r>
                  </w:p>
                  <w:p w:rsidR="00E95A35" w:rsidRPr="00F06298" w:rsidRDefault="00E95A35">
                    <w:pPr>
                      <w:rPr>
                        <w:b/>
                        <w:lang w:val="sr-Latn-CS"/>
                      </w:rPr>
                    </w:pPr>
                  </w:p>
                  <w:p w:rsidR="00E95A35" w:rsidRPr="00F06298" w:rsidRDefault="00E95A35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 w:rsidRPr="00F06298">
                      <w:rPr>
                        <w:b/>
                        <w:lang w:val="sr-Latn-CS"/>
                      </w:rPr>
                      <w:t>administ</w:t>
                    </w:r>
                    <w:r>
                      <w:rPr>
                        <w:b/>
                        <w:lang w:val="sr-Latn-CS"/>
                      </w:rPr>
                      <w:t>r</w:t>
                    </w:r>
                    <w:r w:rsidRPr="00F06298">
                      <w:rPr>
                        <w:b/>
                        <w:lang w:val="sr-Latn-CS"/>
                      </w:rPr>
                      <w:t>ator</w:t>
                    </w:r>
                  </w:p>
                  <w:p w:rsidR="00E95A35" w:rsidRPr="00F06298" w:rsidRDefault="00906C5C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vlasnik</w:t>
                    </w:r>
                  </w:p>
                  <w:p w:rsidR="00E95A35" w:rsidRPr="00F06298" w:rsidRDefault="00906C5C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zaposleni</w:t>
                    </w:r>
                  </w:p>
                  <w:p w:rsidR="00E95A35" w:rsidRPr="00F06298" w:rsidRDefault="00906C5C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klijenti</w:t>
                    </w:r>
                  </w:p>
                  <w:p w:rsidR="00E95A35" w:rsidRPr="00F06298" w:rsidRDefault="00E95A35" w:rsidP="00F06298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 w:rsidRPr="00F06298">
                      <w:rPr>
                        <w:b/>
                        <w:lang w:val="sr-Latn-CS"/>
                      </w:rPr>
                      <w:t>posetioci</w:t>
                    </w:r>
                  </w:p>
                </w:txbxContent>
              </v:textbox>
            </v:shape>
            <v:line id="_x0000_s1032" style="position:absolute" from="4401,3604" to="5661,3604">
              <v:stroke startarrow="block" endarrow="block"/>
            </v:line>
            <v:line id="_x0000_s1035" style="position:absolute;flip:x y" from="7461,3604" to="8721,3604">
              <v:stroke startarrow="block" endarrow="block"/>
            </v:line>
            <w10:wrap type="none"/>
            <w10:anchorlock/>
          </v:group>
        </w:pic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7640DC">
        <w:rPr>
          <w:rFonts w:ascii="Arial" w:hAnsi="Arial"/>
          <w:b/>
          <w:lang w:val="sr-Latn-CS"/>
        </w:rPr>
        <w:t>Beauty Code</w:t>
      </w:r>
    </w:p>
    <w:p w:rsidR="00AF6B06" w:rsidRDefault="00AF6B06" w:rsidP="00AF6B06">
      <w:pPr>
        <w:pStyle w:val="BodyText"/>
        <w:rPr>
          <w:b/>
        </w:rPr>
      </w:pPr>
    </w:p>
    <w:p w:rsidR="00206E1F" w:rsidRPr="003372D3" w:rsidRDefault="00C64AFC" w:rsidP="00E5055D">
      <w:pPr>
        <w:pStyle w:val="BodyText"/>
        <w:ind w:left="2552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>
          <v:group id="_x0000_s1051" style="width:234pt;height:115.45pt;mso-position-horizontal-relative:char;mso-position-vertical-relative:line" coordorigin="2241,5404" coordsize="4680,2309">
            <v:shape id="_x0000_s1040" type="#_x0000_t202" style="position:absolute;left:2241;top:5404;width:1620;height:2309">
              <v:textbox>
                <w:txbxContent>
                  <w:p w:rsidR="00E95A35" w:rsidRPr="00E5055D" w:rsidRDefault="00E95A35">
                    <w:pPr>
                      <w:rPr>
                        <w:b/>
                        <w:lang w:val="sr-Latn-CS"/>
                      </w:rPr>
                    </w:pPr>
                    <w:r w:rsidRPr="00E5055D">
                      <w:rPr>
                        <w:b/>
                        <w:lang w:val="sr-Latn-CS"/>
                      </w:rPr>
                      <w:t>P</w:t>
                    </w:r>
                    <w:r w:rsidR="00906C5C">
                      <w:rPr>
                        <w:b/>
                        <w:lang w:val="sr-Latn-CS"/>
                      </w:rPr>
                      <w:t>C, Mobilni</w:t>
                    </w:r>
                  </w:p>
                  <w:p w:rsidR="00E95A35" w:rsidRPr="00E5055D" w:rsidRDefault="00E95A35">
                    <w:pPr>
                      <w:rPr>
                        <w:lang w:val="sr-Latn-CS"/>
                      </w:rPr>
                    </w:pPr>
                  </w:p>
                  <w:p w:rsidR="00E95A35" w:rsidRPr="00E5055D" w:rsidRDefault="00E95A35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čitač</w:t>
                    </w:r>
                  </w:p>
                </w:txbxContent>
              </v:textbox>
            </v:shape>
            <v:shape id="_x0000_s1041" type="#_x0000_t202" style="position:absolute;left:5301;top:5404;width:1620;height:2309">
              <v:textbox>
                <w:txbxContent>
                  <w:p w:rsidR="00E95A35" w:rsidRPr="00E5055D" w:rsidRDefault="00E95A35">
                    <w:pPr>
                      <w:pStyle w:val="BodyText3"/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server</w:t>
                    </w:r>
                  </w:p>
                  <w:p w:rsidR="00E95A35" w:rsidRPr="00E5055D" w:rsidRDefault="00E95A35">
                    <w:pPr>
                      <w:rPr>
                        <w:lang w:val="sr-Latn-CS"/>
                      </w:rPr>
                    </w:pPr>
                  </w:p>
                  <w:p w:rsidR="00E95A35" w:rsidRPr="00E5055D" w:rsidRDefault="00E95A35">
                    <w:pPr>
                      <w:rPr>
                        <w:lang w:val="sr-Latn-CS"/>
                      </w:rPr>
                    </w:pPr>
                  </w:p>
                  <w:p w:rsidR="00E95A35" w:rsidRPr="00E5055D" w:rsidRDefault="00906C5C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Beauty Code</w:t>
                    </w:r>
                  </w:p>
                  <w:p w:rsidR="00E95A35" w:rsidRPr="00E5055D" w:rsidRDefault="00E95A35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 xml:space="preserve">Web </w:t>
                    </w:r>
                    <w:r w:rsidR="00906C5C">
                      <w:rPr>
                        <w:lang w:val="sr-Latn-CS"/>
                      </w:rPr>
                      <w:t>sajt</w:t>
                    </w:r>
                  </w:p>
                  <w:p w:rsidR="00E95A35" w:rsidRPr="00E5055D" w:rsidRDefault="00E95A35">
                    <w:pPr>
                      <w:rPr>
                        <w:lang w:val="sr-Latn-CS"/>
                      </w:rPr>
                    </w:pPr>
                  </w:p>
                  <w:p w:rsidR="00E95A35" w:rsidRPr="00E5055D" w:rsidRDefault="00906C5C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 xml:space="preserve">Beauty Code </w:t>
                    </w:r>
                  </w:p>
                  <w:p w:rsidR="00E95A35" w:rsidRPr="00E5055D" w:rsidRDefault="00E95A35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Baza podataka</w:t>
                    </w:r>
                  </w:p>
                </w:txbxContent>
              </v:textbox>
            </v:shape>
            <v:line id="_x0000_s1044" style="position:absolute" from="3861,6664" to="5301,6664"/>
            <v:shape id="_x0000_s1046" type="#_x0000_t202" style="position:absolute;left:4041;top:6772;width:1080;height:432" stroked="f">
              <v:textbox>
                <w:txbxContent>
                  <w:p w:rsidR="00E95A35" w:rsidRDefault="00E95A35" w:rsidP="00AF6B06">
                    <w:pPr>
                      <w:jc w:val="center"/>
                    </w:pPr>
                    <w:r>
                      <w:t>Internet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7640DC">
        <w:rPr>
          <w:rFonts w:ascii="Arial" w:hAnsi="Arial"/>
          <w:b/>
          <w:lang w:val="sr-Latn-CS"/>
        </w:rPr>
        <w:t>Beauty Code</w:t>
      </w:r>
    </w:p>
    <w:p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B849B5">
      <w:pPr>
        <w:pStyle w:val="Heading2"/>
        <w:rPr>
          <w:lang w:val="sr-Latn-CS"/>
        </w:rPr>
      </w:pPr>
      <w:bookmarkStart w:id="15" w:name="_Toc161771506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5"/>
    </w:p>
    <w:p w:rsidR="00206E1F" w:rsidRPr="003372D3" w:rsidRDefault="0074590A" w:rsidP="0074590A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4A5113">
        <w:rPr>
          <w:lang w:val="sr-Latn-CS"/>
        </w:rPr>
        <w:t>Beauty Code sajta</w:t>
      </w:r>
      <w:r>
        <w:rPr>
          <w:lang w:val="sr-Latn-CS"/>
        </w:rPr>
        <w:t xml:space="preserve"> 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:rsidR="00206E1F" w:rsidRPr="003372D3" w:rsidRDefault="00206E1F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>
        <w:tc>
          <w:tcPr>
            <w:tcW w:w="4230" w:type="dxa"/>
          </w:tcPr>
          <w:p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EF3E5D">
        <w:tc>
          <w:tcPr>
            <w:tcW w:w="4230" w:type="dxa"/>
          </w:tcPr>
          <w:p w:rsidR="00206E1F" w:rsidRPr="00EF3E5D" w:rsidRDefault="002922C4" w:rsidP="00BF4544">
            <w:pPr>
              <w:pStyle w:val="BodyText"/>
              <w:spacing w:after="0"/>
              <w:ind w:left="0"/>
              <w:rPr>
                <w:lang w:val="sr-Latn-CS"/>
              </w:rPr>
            </w:pPr>
            <w:r w:rsidRPr="00EF3E5D">
              <w:rPr>
                <w:lang w:val="sr-Latn-CS"/>
              </w:rPr>
              <w:t xml:space="preserve">Centralizovana evidencija podataka o </w:t>
            </w:r>
            <w:r w:rsidR="00BF4544" w:rsidRPr="00EF3E5D">
              <w:rPr>
                <w:lang w:val="sr-Latn-CS"/>
              </w:rPr>
              <w:t>proizvodima i uslugama salona</w:t>
            </w:r>
          </w:p>
        </w:tc>
        <w:tc>
          <w:tcPr>
            <w:tcW w:w="4518" w:type="dxa"/>
          </w:tcPr>
          <w:p w:rsidR="00206E1F" w:rsidRPr="00EF3E5D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 w:rsidRPr="00EF3E5D">
              <w:rPr>
                <w:lang w:val="sr-Latn-CS"/>
              </w:rPr>
              <w:t xml:space="preserve">Prikaz i pretraživanje svih </w:t>
            </w:r>
            <w:r w:rsidR="00BF4544" w:rsidRPr="00EF3E5D">
              <w:rPr>
                <w:lang w:val="sr-Latn-CS"/>
              </w:rPr>
              <w:t>usluga i proizvoda u ponudi salona</w:t>
            </w:r>
          </w:p>
          <w:p w:rsidR="00A12200" w:rsidRPr="00EF3E5D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:rsidR="00206E1F" w:rsidRPr="00EF3E5D" w:rsidRDefault="00EF3E5D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Sortiranje po ceni i oceni klijenata.</w:t>
            </w:r>
          </w:p>
          <w:p w:rsidR="00A12200" w:rsidRPr="00EF3E5D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EF3E5D">
        <w:tc>
          <w:tcPr>
            <w:tcW w:w="4230" w:type="dxa"/>
          </w:tcPr>
          <w:p w:rsidR="00206E1F" w:rsidRPr="00EF3E5D" w:rsidRDefault="002922C4" w:rsidP="00EF3E5D">
            <w:pPr>
              <w:pStyle w:val="BodyText"/>
              <w:spacing w:after="0"/>
              <w:ind w:left="0"/>
              <w:rPr>
                <w:lang w:val="sr-Latn-CS"/>
              </w:rPr>
            </w:pPr>
            <w:r w:rsidRPr="00EF3E5D">
              <w:rPr>
                <w:lang w:val="sr-Latn-CS"/>
              </w:rPr>
              <w:t xml:space="preserve">Centralizovana evidencija podataka o </w:t>
            </w:r>
            <w:r w:rsidR="00EF3E5D">
              <w:rPr>
                <w:lang w:val="sr-Latn-CS"/>
              </w:rPr>
              <w:lastRenderedPageBreak/>
              <w:t>zaposlenima</w:t>
            </w:r>
          </w:p>
        </w:tc>
        <w:tc>
          <w:tcPr>
            <w:tcW w:w="4518" w:type="dxa"/>
          </w:tcPr>
          <w:p w:rsidR="00206E1F" w:rsidRPr="00EF3E5D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 w:rsidRPr="00EF3E5D">
              <w:rPr>
                <w:lang w:val="sr-Latn-CS"/>
              </w:rPr>
              <w:lastRenderedPageBreak/>
              <w:t xml:space="preserve">Prikaz svih </w:t>
            </w:r>
            <w:r w:rsidR="00EF3E5D">
              <w:rPr>
                <w:lang w:val="sr-Latn-CS"/>
              </w:rPr>
              <w:t xml:space="preserve">zaposlenih salona i njihovih podataka kao </w:t>
            </w:r>
            <w:r w:rsidR="00EF3E5D">
              <w:rPr>
                <w:lang w:val="sr-Latn-CS"/>
              </w:rPr>
              <w:lastRenderedPageBreak/>
              <w:t>i radno mesto i uslugem koje obezbeđuju u okviru salona.</w:t>
            </w:r>
          </w:p>
          <w:p w:rsidR="00206E1F" w:rsidRPr="00EF3E5D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EF3E5D">
        <w:tc>
          <w:tcPr>
            <w:tcW w:w="4230" w:type="dxa"/>
          </w:tcPr>
          <w:p w:rsidR="00206E1F" w:rsidRPr="00EF3E5D" w:rsidRDefault="002922C4" w:rsidP="00EF3E5D">
            <w:pPr>
              <w:pStyle w:val="BodyText"/>
              <w:spacing w:after="0"/>
              <w:ind w:left="0"/>
              <w:rPr>
                <w:lang w:val="sr-Latn-CS"/>
              </w:rPr>
            </w:pPr>
            <w:r w:rsidRPr="00EF3E5D">
              <w:rPr>
                <w:lang w:val="sr-Latn-CS"/>
              </w:rPr>
              <w:lastRenderedPageBreak/>
              <w:t xml:space="preserve">Konzistentnost prikaza podataka o </w:t>
            </w:r>
            <w:r w:rsidR="00EF3E5D">
              <w:rPr>
                <w:lang w:val="sr-Latn-CS"/>
              </w:rPr>
              <w:t>salonu</w:t>
            </w:r>
          </w:p>
        </w:tc>
        <w:tc>
          <w:tcPr>
            <w:tcW w:w="4518" w:type="dxa"/>
          </w:tcPr>
          <w:p w:rsidR="00206E1F" w:rsidRPr="00EF3E5D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 w:rsidRPr="00EF3E5D">
              <w:rPr>
                <w:lang w:val="sr-Latn-CS"/>
              </w:rPr>
              <w:t xml:space="preserve">Standardizacija prikaza i unosa podataka </w:t>
            </w:r>
            <w:r w:rsidR="00EF3E5D">
              <w:rPr>
                <w:lang w:val="sr-Latn-CS"/>
              </w:rPr>
              <w:t>salonu.</w:t>
            </w:r>
          </w:p>
          <w:p w:rsidR="00206E1F" w:rsidRPr="00EF3E5D" w:rsidRDefault="00206E1F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>
        <w:tc>
          <w:tcPr>
            <w:tcW w:w="4230" w:type="dxa"/>
          </w:tcPr>
          <w:p w:rsidR="00206E1F" w:rsidRPr="00EF3E5D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 w:rsidRPr="00EF3E5D"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</w:tcPr>
          <w:p w:rsidR="00206E1F" w:rsidRPr="00EF3E5D" w:rsidRDefault="00A12200" w:rsidP="006F37E4">
            <w:pPr>
              <w:pStyle w:val="BodyText"/>
              <w:spacing w:after="0"/>
              <w:ind w:left="0"/>
              <w:rPr>
                <w:lang w:val="sr-Latn-CS"/>
              </w:rPr>
            </w:pPr>
            <w:r w:rsidRPr="00EF3E5D">
              <w:rPr>
                <w:lang w:val="sr-Latn-CS"/>
              </w:rPr>
              <w:t xml:space="preserve">Mogućnost pristupa i ažuriranja svih podataka sa bilo koje lokacije </w:t>
            </w:r>
            <w:r w:rsidR="006F37E4" w:rsidRPr="00EF3E5D">
              <w:rPr>
                <w:lang w:val="sr-Latn-CS"/>
              </w:rPr>
              <w:t>korišćenjem PC-a i Internet konekcije</w:t>
            </w:r>
            <w:r w:rsidR="00206E1F" w:rsidRPr="00EF3E5D">
              <w:rPr>
                <w:lang w:val="sr-Latn-CS"/>
              </w:rPr>
              <w:t>.</w:t>
            </w:r>
          </w:p>
          <w:p w:rsidR="00206E1F" w:rsidRPr="00EF3E5D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:rsidR="00206E1F" w:rsidRPr="003372D3" w:rsidRDefault="00206E1F">
      <w:pPr>
        <w:pStyle w:val="BodyText"/>
        <w:rPr>
          <w:lang w:val="sr-Latn-CS"/>
        </w:rPr>
      </w:pPr>
    </w:p>
    <w:p w:rsidR="00206E1F" w:rsidRPr="003372D3" w:rsidRDefault="00D44844" w:rsidP="00D44844">
      <w:pPr>
        <w:pStyle w:val="Heading2"/>
        <w:rPr>
          <w:lang w:val="sr-Latn-CS"/>
        </w:rPr>
      </w:pPr>
      <w:bookmarkStart w:id="16" w:name="_Toc161771507"/>
      <w:r>
        <w:rPr>
          <w:lang w:val="sr-Latn-CS"/>
        </w:rPr>
        <w:t>Pretpostavke i zavisnosti</w:t>
      </w:r>
      <w:bookmarkEnd w:id="16"/>
    </w:p>
    <w:p w:rsidR="00206E1F" w:rsidRPr="003372D3" w:rsidRDefault="00097EA6" w:rsidP="00445A8C">
      <w:pPr>
        <w:pStyle w:val="BodyText"/>
        <w:rPr>
          <w:lang w:val="sr-Latn-CS"/>
        </w:rPr>
      </w:pPr>
      <w:r>
        <w:rPr>
          <w:lang w:val="sr-Latn-CS"/>
        </w:rPr>
        <w:t>Beauty Code</w:t>
      </w:r>
      <w:r w:rsidR="00445A8C">
        <w:rPr>
          <w:lang w:val="sr-Latn-CS"/>
        </w:rPr>
        <w:t xml:space="preserve"> sistem, kao Web aplikacija je zavisan od</w:t>
      </w:r>
      <w:r w:rsidR="00D67D2B">
        <w:rPr>
          <w:lang w:val="sr-Latn-CS"/>
        </w:rPr>
        <w:t>:</w:t>
      </w:r>
    </w:p>
    <w:p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Web servera za izabrani skripting jezik.</w:t>
      </w:r>
    </w:p>
    <w:p w:rsidR="00206E1F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>skripting jezika za Linux i Windows platformu.</w:t>
      </w:r>
      <w:r w:rsidR="00206E1F" w:rsidRPr="003372D3">
        <w:rPr>
          <w:lang w:val="sr-Latn-CS"/>
        </w:rPr>
        <w:t xml:space="preserve"> </w:t>
      </w:r>
    </w:p>
    <w:p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:rsidR="00C206AF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Linux i Windows platformu.</w:t>
      </w:r>
    </w:p>
    <w:p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Funkcionalnosti Web čitača koje korisnici upotrebljavaju za pristupanje </w:t>
      </w:r>
      <w:r w:rsidR="00097EA6">
        <w:rPr>
          <w:lang w:val="sr-Latn-CS"/>
        </w:rPr>
        <w:t>sajtu</w:t>
      </w:r>
      <w:r>
        <w:rPr>
          <w:lang w:val="sr-Latn-CS"/>
        </w:rPr>
        <w:t>.</w:t>
      </w:r>
    </w:p>
    <w:p w:rsidR="00206E1F" w:rsidRPr="003372D3" w:rsidRDefault="00D44844" w:rsidP="00B849B5">
      <w:pPr>
        <w:pStyle w:val="Heading2"/>
        <w:rPr>
          <w:lang w:val="sr-Latn-CS"/>
        </w:rPr>
      </w:pPr>
      <w:bookmarkStart w:id="17" w:name="_Toc161771508"/>
      <w:r>
        <w:rPr>
          <w:lang w:val="sr-Latn-CS"/>
        </w:rPr>
        <w:t>Cena</w:t>
      </w:r>
      <w:bookmarkEnd w:id="17"/>
    </w:p>
    <w:p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</w:t>
      </w:r>
      <w:r w:rsidR="00097EA6">
        <w:rPr>
          <w:lang w:val="sr-Latn-CS"/>
        </w:rPr>
        <w:t>ema ne sme da premaši sumu od 18</w:t>
      </w:r>
      <w:r>
        <w:rPr>
          <w:lang w:val="sr-Latn-CS"/>
        </w:rPr>
        <w:t>0.000 dinara.</w:t>
      </w:r>
    </w:p>
    <w:p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Web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206E1F" w:rsidRPr="003372D3">
        <w:rPr>
          <w:lang w:val="sr-Latn-CS"/>
        </w:rPr>
        <w:t>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8" w:name="_Toc161771509"/>
      <w:r>
        <w:rPr>
          <w:lang w:val="sr-Latn-CS"/>
        </w:rPr>
        <w:t>Licenciranje i instalacija</w:t>
      </w:r>
      <w:bookmarkEnd w:id="18"/>
    </w:p>
    <w:p w:rsidR="00206E1F" w:rsidRPr="003372D3" w:rsidRDefault="00236130" w:rsidP="00E5055D">
      <w:pPr>
        <w:pStyle w:val="BodyText"/>
        <w:rPr>
          <w:lang w:val="sr-Latn-CS"/>
        </w:rPr>
      </w:pPr>
      <w:r>
        <w:rPr>
          <w:lang w:val="sr-Latn-CS"/>
        </w:rPr>
        <w:t>Sistem nema posebne</w:t>
      </w:r>
      <w:r w:rsidR="000E45B1">
        <w:rPr>
          <w:lang w:val="sr-Latn-CS"/>
        </w:rPr>
        <w:t xml:space="preserve"> z</w:t>
      </w:r>
      <w:r w:rsidR="00992608">
        <w:rPr>
          <w:lang w:val="sr-Latn-CS"/>
        </w:rPr>
        <w:t>ahteve u pogledu licenciranja.</w:t>
      </w:r>
    </w:p>
    <w:p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Kako </w:t>
      </w:r>
      <w:r w:rsidR="00C52AC2">
        <w:rPr>
          <w:lang w:val="sr-Latn-CS"/>
        </w:rPr>
        <w:t>BeautyCode</w:t>
      </w:r>
      <w:r>
        <w:rPr>
          <w:lang w:val="sr-Latn-CS"/>
        </w:rPr>
        <w:t xml:space="preserve"> nije proizvod namenjen za šire tržište neće biti pravljen poseban instalacioni program. Ipak, potrebno je obezbediti automatizaciju procesa kreiranja baze podataka.</w:t>
      </w:r>
    </w:p>
    <w:p w:rsidR="00206E1F" w:rsidRPr="003372D3" w:rsidRDefault="00B849B5" w:rsidP="00B849B5">
      <w:pPr>
        <w:pStyle w:val="Heading1"/>
        <w:rPr>
          <w:lang w:val="sr-Latn-CS"/>
        </w:rPr>
      </w:pPr>
      <w:bookmarkStart w:id="19" w:name="_Toc161771510"/>
      <w:r>
        <w:rPr>
          <w:lang w:val="sr-Latn-CS"/>
        </w:rPr>
        <w:t>Funkcionalni zahtevi</w:t>
      </w:r>
      <w:bookmarkEnd w:id="19"/>
    </w:p>
    <w:p w:rsidR="00206E1F" w:rsidRPr="003372D3" w:rsidRDefault="00F6773B" w:rsidP="00F6773B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870383">
        <w:rPr>
          <w:lang w:val="sr-Latn-CS"/>
        </w:rPr>
        <w:t>Beauty Code</w:t>
      </w:r>
      <w:r>
        <w:rPr>
          <w:lang w:val="sr-Latn-CS"/>
        </w:rPr>
        <w:t xml:space="preserve"> sistema.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:rsidR="00206E1F" w:rsidRPr="003372D3" w:rsidRDefault="00254CBE">
      <w:pPr>
        <w:pStyle w:val="Heading2"/>
        <w:rPr>
          <w:lang w:val="sr-Latn-CS"/>
        </w:rPr>
      </w:pPr>
      <w:bookmarkStart w:id="20" w:name="_Toc161771511"/>
      <w:r w:rsidRPr="00254CBE">
        <w:rPr>
          <w:lang w:val="sr-Latn-CS"/>
        </w:rPr>
        <w:t>Prijavljivanje na sistem</w:t>
      </w:r>
      <w:bookmarkEnd w:id="20"/>
    </w:p>
    <w:p w:rsidR="00206E1F" w:rsidRDefault="00870383" w:rsidP="005613E4">
      <w:pPr>
        <w:pStyle w:val="BodyText"/>
        <w:rPr>
          <w:lang w:val="sr-Latn-CS"/>
        </w:rPr>
      </w:pPr>
      <w:r>
        <w:rPr>
          <w:lang w:val="sr-Latn-CS"/>
        </w:rPr>
        <w:t xml:space="preserve">Za administratora , vlasnika, zaposlene i klijente </w:t>
      </w:r>
      <w:r w:rsidR="005613E4">
        <w:rPr>
          <w:lang w:val="sr-Latn-CS"/>
        </w:rPr>
        <w:t>se mora obezbediti prijavljivanje na portal korišćenjem korisničkog imena i lozinke.</w:t>
      </w:r>
      <w:r w:rsidR="00206E1F" w:rsidRPr="003372D3">
        <w:rPr>
          <w:lang w:val="sr-Latn-CS"/>
        </w:rPr>
        <w:t xml:space="preserve"> </w:t>
      </w:r>
      <w:r w:rsidR="005613E4">
        <w:rPr>
          <w:lang w:val="sr-Latn-CS"/>
        </w:rPr>
        <w:t>Sistem treba da obezbedi korisniku mogućnost promene lozinke.</w:t>
      </w:r>
    </w:p>
    <w:p w:rsidR="005613E4" w:rsidRPr="003372D3" w:rsidRDefault="005613E4" w:rsidP="005613E4">
      <w:pPr>
        <w:pStyle w:val="BodyText"/>
        <w:rPr>
          <w:lang w:val="sr-Latn-CS"/>
        </w:rPr>
      </w:pPr>
      <w:r>
        <w:rPr>
          <w:lang w:val="sr-Latn-CS"/>
        </w:rPr>
        <w:t>Posetioci prezentacije laboratorije pristupaju informacijama bez potrebe prijavljivanja na sistem.</w:t>
      </w:r>
    </w:p>
    <w:p w:rsidR="002A5E27" w:rsidRPr="003372D3" w:rsidRDefault="002A5E27" w:rsidP="002A5E27">
      <w:pPr>
        <w:pStyle w:val="Heading2"/>
        <w:rPr>
          <w:lang w:val="sr-Latn-CS"/>
        </w:rPr>
      </w:pPr>
      <w:bookmarkStart w:id="21" w:name="_Toc161771512"/>
      <w:r w:rsidRPr="00254CBE">
        <w:rPr>
          <w:lang w:val="sr-Latn-CS"/>
        </w:rPr>
        <w:t xml:space="preserve">Unos, prikaz i ažuriranje osnovnih podataka o </w:t>
      </w:r>
      <w:bookmarkEnd w:id="21"/>
      <w:r w:rsidR="00870383">
        <w:rPr>
          <w:lang w:val="sr-Latn-CS"/>
        </w:rPr>
        <w:t>salonu</w:t>
      </w:r>
    </w:p>
    <w:p w:rsidR="002A5E27" w:rsidRPr="003372D3" w:rsidRDefault="00870383" w:rsidP="002A5E27">
      <w:pPr>
        <w:pStyle w:val="BodyText"/>
        <w:rPr>
          <w:lang w:val="sr-Latn-CS"/>
        </w:rPr>
      </w:pPr>
      <w:r>
        <w:rPr>
          <w:lang w:val="sr-Latn-CS"/>
        </w:rPr>
        <w:t xml:space="preserve">Vlasnik je zadužen za ažuriranje osnovnih podataka o salonu koji će se prikazivati na glavnoj stranici prezentacije laboratorije. </w:t>
      </w:r>
    </w:p>
    <w:p w:rsidR="00206E1F" w:rsidRPr="003372D3" w:rsidRDefault="00254CBE" w:rsidP="005A3F8C">
      <w:pPr>
        <w:pStyle w:val="Heading2"/>
        <w:rPr>
          <w:lang w:val="sr-Latn-CS"/>
        </w:rPr>
      </w:pPr>
      <w:bookmarkStart w:id="22" w:name="_Toc161771513"/>
      <w:r w:rsidRPr="00254CBE">
        <w:rPr>
          <w:lang w:val="sr-Latn-CS"/>
        </w:rPr>
        <w:t>Kreiranje</w:t>
      </w:r>
      <w:r w:rsidR="005A3F8C">
        <w:rPr>
          <w:lang w:val="sr-Latn-CS"/>
        </w:rPr>
        <w:t>,</w:t>
      </w:r>
      <w:r w:rsidRPr="00254CBE">
        <w:rPr>
          <w:lang w:val="sr-Latn-CS"/>
        </w:rPr>
        <w:t xml:space="preserve"> </w:t>
      </w:r>
      <w:r w:rsidR="00870383">
        <w:rPr>
          <w:lang w:val="sr-Latn-CS"/>
        </w:rPr>
        <w:t>ažuriranje</w:t>
      </w:r>
      <w:r w:rsidR="005A3F8C">
        <w:rPr>
          <w:lang w:val="sr-Latn-CS"/>
        </w:rPr>
        <w:t xml:space="preserve"> i </w:t>
      </w:r>
      <w:r w:rsidRPr="00254CBE">
        <w:rPr>
          <w:lang w:val="sr-Latn-CS"/>
        </w:rPr>
        <w:t>brisanje članova</w:t>
      </w:r>
      <w:bookmarkEnd w:id="22"/>
    </w:p>
    <w:p w:rsidR="00206E1F" w:rsidRPr="003372D3" w:rsidRDefault="00870383" w:rsidP="009029D5">
      <w:pPr>
        <w:pStyle w:val="BodyText"/>
        <w:rPr>
          <w:lang w:val="sr-Latn-CS"/>
        </w:rPr>
      </w:pPr>
      <w:r>
        <w:rPr>
          <w:lang w:val="sr-Latn-CS"/>
        </w:rPr>
        <w:t>Posetilac sajta ima opciju da kreira nalog. Klijent na svom nalogu ima opciju ažuriranja ličnih informacija i brisanja postojećeg naloga</w:t>
      </w:r>
      <w:r w:rsidR="005A3F8C">
        <w:rPr>
          <w:lang w:val="sr-Latn-CS"/>
        </w:rPr>
        <w:t>.</w:t>
      </w:r>
      <w:r>
        <w:rPr>
          <w:lang w:val="sr-Latn-CS"/>
        </w:rPr>
        <w:t xml:space="preserve"> Administrator takođe ima opciju brisanja naloga klijenta.</w:t>
      </w:r>
    </w:p>
    <w:p w:rsidR="002A5E27" w:rsidRPr="003372D3" w:rsidRDefault="002A5E27" w:rsidP="002A5E27">
      <w:pPr>
        <w:pStyle w:val="Heading2"/>
        <w:rPr>
          <w:lang w:val="sr-Latn-CS"/>
        </w:rPr>
      </w:pPr>
      <w:bookmarkStart w:id="23" w:name="_Toc161771514"/>
      <w:r w:rsidRPr="00254CBE">
        <w:rPr>
          <w:lang w:val="sr-Latn-CS"/>
        </w:rPr>
        <w:t xml:space="preserve">Unos, prikaz i ažuriranje podataka o </w:t>
      </w:r>
      <w:bookmarkEnd w:id="23"/>
      <w:r w:rsidR="005113C7">
        <w:rPr>
          <w:lang w:val="sr-Latn-CS"/>
        </w:rPr>
        <w:t>z</w:t>
      </w:r>
      <w:r w:rsidR="00870383">
        <w:rPr>
          <w:lang w:val="sr-Latn-CS"/>
        </w:rPr>
        <w:t>aposlenima salona</w:t>
      </w:r>
    </w:p>
    <w:p w:rsidR="002A5E27" w:rsidRPr="003372D3" w:rsidRDefault="002A5E27" w:rsidP="002A5E27">
      <w:pPr>
        <w:pStyle w:val="BodyText"/>
        <w:rPr>
          <w:lang w:val="sr-Latn-CS"/>
        </w:rPr>
      </w:pPr>
      <w:r>
        <w:rPr>
          <w:lang w:val="sr-Latn-CS"/>
        </w:rPr>
        <w:t xml:space="preserve">Za svaki kreirani nalog za </w:t>
      </w:r>
      <w:r w:rsidR="00870383">
        <w:rPr>
          <w:lang w:val="sr-Latn-CS"/>
        </w:rPr>
        <w:t>zaposlenog salona</w:t>
      </w:r>
      <w:r>
        <w:rPr>
          <w:lang w:val="sr-Latn-CS"/>
        </w:rPr>
        <w:t xml:space="preserve"> potrebno je vezati i informacije koje će se prikazivati uniformno na centralizovanom nivou. Svaki član zadužen je za unos i ažuriranje sopstvenih podataka.</w:t>
      </w:r>
    </w:p>
    <w:p w:rsidR="00206E1F" w:rsidRPr="003372D3" w:rsidRDefault="00254CBE">
      <w:pPr>
        <w:pStyle w:val="Heading2"/>
        <w:rPr>
          <w:lang w:val="sr-Latn-CS"/>
        </w:rPr>
      </w:pPr>
      <w:bookmarkStart w:id="24" w:name="_Toc161771515"/>
      <w:r w:rsidRPr="00254CBE">
        <w:rPr>
          <w:lang w:val="sr-Latn-CS"/>
        </w:rPr>
        <w:lastRenderedPageBreak/>
        <w:t xml:space="preserve">Unos, prikaz i ažuriranje o podataka o </w:t>
      </w:r>
      <w:bookmarkEnd w:id="24"/>
      <w:r w:rsidR="005113C7">
        <w:rPr>
          <w:lang w:val="sr-Latn-CS"/>
        </w:rPr>
        <w:t>proizvodima i uslugama salona</w:t>
      </w:r>
    </w:p>
    <w:p w:rsidR="00206E1F" w:rsidRPr="005113C7" w:rsidRDefault="009029D5" w:rsidP="005113C7">
      <w:pPr>
        <w:pStyle w:val="BodyText"/>
        <w:rPr>
          <w:lang w:val="sr-Latn-CS"/>
        </w:rPr>
      </w:pPr>
      <w:r>
        <w:rPr>
          <w:lang w:val="sr-Latn-CS"/>
        </w:rPr>
        <w:t xml:space="preserve">Sistem treba da omogući unos </w:t>
      </w:r>
      <w:r w:rsidR="005113C7">
        <w:rPr>
          <w:lang w:val="sr-Latn-CS"/>
        </w:rPr>
        <w:t>novih proizvoda i usluga</w:t>
      </w:r>
      <w:r>
        <w:rPr>
          <w:lang w:val="sr-Latn-CS"/>
        </w:rPr>
        <w:t xml:space="preserve"> i ažuriranje podataka o </w:t>
      </w:r>
      <w:r w:rsidR="005113C7">
        <w:rPr>
          <w:lang w:val="sr-Latn-CS"/>
        </w:rPr>
        <w:t>postojećim proizvodima i uslugama koje nudi salon</w:t>
      </w:r>
      <w:r>
        <w:rPr>
          <w:lang w:val="sr-Latn-CS"/>
        </w:rPr>
        <w:t xml:space="preserve">. Prikaz </w:t>
      </w:r>
      <w:r w:rsidR="005113C7">
        <w:rPr>
          <w:lang w:val="sr-Latn-CS"/>
        </w:rPr>
        <w:t>proizvoda i usluga</w:t>
      </w:r>
      <w:r>
        <w:rPr>
          <w:lang w:val="sr-Latn-CS"/>
        </w:rPr>
        <w:t xml:space="preserve"> treba organizovati na centralnom nivou, po </w:t>
      </w:r>
      <w:r w:rsidR="005113C7">
        <w:rPr>
          <w:lang w:val="sr-Latn-CS"/>
        </w:rPr>
        <w:t>azbučnom redu, po ceni i sl.</w:t>
      </w:r>
      <w:r w:rsidR="00206E1F" w:rsidRPr="005113C7">
        <w:rPr>
          <w:lang w:val="sr-Latn-CS"/>
        </w:rPr>
        <w:t xml:space="preserve"> </w:t>
      </w:r>
    </w:p>
    <w:p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25" w:name="_Toc161771518"/>
      <w:r>
        <w:rPr>
          <w:lang w:val="sr-Latn-CS"/>
        </w:rPr>
        <w:t>Ograničenja</w:t>
      </w:r>
      <w:bookmarkEnd w:id="25"/>
      <w:r w:rsidR="00206E1F" w:rsidRPr="003372D3">
        <w:rPr>
          <w:lang w:val="sr-Latn-CS"/>
        </w:rPr>
        <w:t xml:space="preserve"> </w:t>
      </w:r>
    </w:p>
    <w:p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870383">
        <w:rPr>
          <w:lang w:val="sr-Latn-CS"/>
        </w:rPr>
        <w:t>Beauty Code</w:t>
      </w:r>
      <w:r>
        <w:rPr>
          <w:lang w:val="sr-Latn-CS"/>
        </w:rPr>
        <w:t xml:space="preserve"> sistem će biti razvijan pod sledećim ograničenjima:</w:t>
      </w:r>
    </w:p>
    <w:p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26" w:name="_Toc161771519"/>
      <w:r>
        <w:rPr>
          <w:lang w:val="sr-Latn-CS"/>
        </w:rPr>
        <w:t>Zahtevi u pogledu kvaliteta</w:t>
      </w:r>
      <w:bookmarkEnd w:id="26"/>
      <w:r w:rsidR="00206E1F" w:rsidRPr="003372D3">
        <w:rPr>
          <w:lang w:val="sr-Latn-CS"/>
        </w:rPr>
        <w:t xml:space="preserve"> </w:t>
      </w:r>
    </w:p>
    <w:p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27" w:name="_Toc161771520"/>
      <w:r>
        <w:rPr>
          <w:lang w:val="sr-Latn-CS"/>
        </w:rPr>
        <w:t>Prioritet funkcionalnosti</w:t>
      </w:r>
      <w:bookmarkEnd w:id="27"/>
    </w:p>
    <w:p w:rsidR="00206E1F" w:rsidRPr="003372D3" w:rsidRDefault="00CA62F9" w:rsidP="00CA62F9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C83DEF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:rsidR="00C83DEF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Kreiranje</w:t>
      </w:r>
      <w:r w:rsidR="005A3F8C">
        <w:rPr>
          <w:lang w:val="sr-Latn-CS"/>
        </w:rPr>
        <w:t>, a</w:t>
      </w:r>
      <w:r w:rsidR="00870383">
        <w:rPr>
          <w:lang w:val="sr-Latn-CS"/>
        </w:rPr>
        <w:t>žuriranje</w:t>
      </w:r>
      <w:r>
        <w:rPr>
          <w:lang w:val="sr-Latn-CS"/>
        </w:rPr>
        <w:t xml:space="preserve"> </w:t>
      </w:r>
      <w:r w:rsidR="00410F5F">
        <w:rPr>
          <w:lang w:val="sr-Latn-CS"/>
        </w:rPr>
        <w:t>i brisanje</w:t>
      </w:r>
      <w:r>
        <w:rPr>
          <w:lang w:val="sr-Latn-CS"/>
        </w:rPr>
        <w:t xml:space="preserve"> </w:t>
      </w:r>
      <w:r w:rsidR="00870383">
        <w:rPr>
          <w:lang w:val="sr-Latn-CS"/>
        </w:rPr>
        <w:t>klijenata</w:t>
      </w:r>
      <w:r w:rsidR="00D21A8C">
        <w:rPr>
          <w:lang w:val="sr-Latn-CS"/>
        </w:rPr>
        <w:t xml:space="preserve"> </w:t>
      </w:r>
    </w:p>
    <w:p w:rsidR="00C83DEF" w:rsidRDefault="0063291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i ažuriranje</w:t>
      </w:r>
      <w:r w:rsidR="00C83DEF">
        <w:rPr>
          <w:lang w:val="sr-Latn-CS"/>
        </w:rPr>
        <w:t xml:space="preserve"> o</w:t>
      </w:r>
      <w:r>
        <w:rPr>
          <w:lang w:val="sr-Latn-CS"/>
        </w:rPr>
        <w:t xml:space="preserve"> podataka o</w:t>
      </w:r>
      <w:r w:rsidR="00C83DEF">
        <w:rPr>
          <w:lang w:val="sr-Latn-CS"/>
        </w:rPr>
        <w:t xml:space="preserve"> </w:t>
      </w:r>
      <w:r w:rsidR="008519A9">
        <w:rPr>
          <w:lang w:val="sr-Latn-CS"/>
        </w:rPr>
        <w:t>proizvodima i uslugama salona</w:t>
      </w:r>
    </w:p>
    <w:p w:rsidR="00C83DEF" w:rsidRDefault="00C83DEF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Unos, prikaz i ažuriranje </w:t>
      </w:r>
      <w:r w:rsidR="008519A9">
        <w:rPr>
          <w:lang w:val="sr-Latn-CS"/>
        </w:rPr>
        <w:t>podataka o zaposlenima salona</w:t>
      </w:r>
    </w:p>
    <w:p w:rsidR="00206E1F" w:rsidRPr="00C83DEF" w:rsidRDefault="00C83DEF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Unos, prikaz i ažuriranje osnovnih podataka o </w:t>
      </w:r>
      <w:r w:rsidR="008519A9">
        <w:rPr>
          <w:lang w:val="sr-Latn-CS"/>
        </w:rPr>
        <w:t>salonu</w:t>
      </w:r>
    </w:p>
    <w:p w:rsidR="00206E1F" w:rsidRPr="003372D3" w:rsidRDefault="00B849B5">
      <w:pPr>
        <w:pStyle w:val="Heading1"/>
        <w:rPr>
          <w:lang w:val="sr-Latn-CS"/>
        </w:rPr>
      </w:pPr>
      <w:bookmarkStart w:id="28" w:name="_Toc161771521"/>
      <w:r>
        <w:rPr>
          <w:lang w:val="sr-Latn-CS"/>
        </w:rPr>
        <w:t>Nefunkcionalni zahtevi</w:t>
      </w:r>
      <w:bookmarkEnd w:id="28"/>
    </w:p>
    <w:p w:rsidR="00206E1F" w:rsidRPr="003372D3" w:rsidRDefault="00B849B5" w:rsidP="00B849B5">
      <w:pPr>
        <w:pStyle w:val="Heading2"/>
        <w:rPr>
          <w:lang w:val="sr-Latn-CS"/>
        </w:rPr>
      </w:pPr>
      <w:bookmarkStart w:id="29" w:name="_Toc161771522"/>
      <w:r>
        <w:rPr>
          <w:lang w:val="sr-Latn-CS"/>
        </w:rPr>
        <w:t>Zahtevi u pogledu standardizacije</w:t>
      </w:r>
      <w:bookmarkEnd w:id="29"/>
    </w:p>
    <w:p w:rsidR="00206E1F" w:rsidRPr="003372D3" w:rsidRDefault="00446CA6" w:rsidP="003356F6">
      <w:pPr>
        <w:pStyle w:val="BodyText"/>
        <w:rPr>
          <w:lang w:val="sr-Latn-CS"/>
        </w:rPr>
      </w:pPr>
      <w:r>
        <w:rPr>
          <w:lang w:val="sr-Latn-CS"/>
        </w:rPr>
        <w:t>Nema posebnih zahteva u pogledu standardizacije.</w:t>
      </w:r>
      <w:bookmarkStart w:id="30" w:name="_GoBack"/>
      <w:bookmarkEnd w:id="30"/>
    </w:p>
    <w:p w:rsidR="00206E1F" w:rsidRPr="003372D3" w:rsidRDefault="00B849B5" w:rsidP="00B849B5">
      <w:pPr>
        <w:pStyle w:val="Heading2"/>
        <w:rPr>
          <w:lang w:val="sr-Latn-CS"/>
        </w:rPr>
      </w:pPr>
      <w:bookmarkStart w:id="31" w:name="_Toc161771523"/>
      <w:r>
        <w:rPr>
          <w:lang w:val="sr-Latn-CS"/>
        </w:rPr>
        <w:t>Sistemski zahtevi</w:t>
      </w:r>
      <w:bookmarkEnd w:id="31"/>
    </w:p>
    <w:p w:rsidR="00206E1F" w:rsidRPr="003372D3" w:rsidRDefault="00834A84" w:rsidP="003356F6">
      <w:pPr>
        <w:pStyle w:val="BodyText"/>
        <w:rPr>
          <w:lang w:val="sr-Latn-CS"/>
        </w:rPr>
      </w:pPr>
      <w:r>
        <w:rPr>
          <w:lang w:val="sr-Latn-CS"/>
        </w:rPr>
        <w:t>Beauty Code sajt će biti realizovan korišćenjem .NET Core i JS framwork-ova</w:t>
      </w:r>
      <w:r w:rsidR="003356F6">
        <w:rPr>
          <w:lang w:val="sr-Latn-CS"/>
        </w:rPr>
        <w:t xml:space="preserve">, dok će kao DBMS koristiti </w:t>
      </w:r>
      <w:r>
        <w:rPr>
          <w:lang w:val="sr-Latn-CS"/>
        </w:rPr>
        <w:t>AzureData Studio</w:t>
      </w:r>
      <w:r w:rsidR="003356F6">
        <w:rPr>
          <w:lang w:val="sr-Latn-CS"/>
        </w:rPr>
        <w:t>.</w:t>
      </w:r>
    </w:p>
    <w:p w:rsidR="003356F6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:rsidR="003356F6" w:rsidRDefault="00834A84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Chrome</w:t>
      </w:r>
    </w:p>
    <w:p w:rsidR="003356F6" w:rsidRDefault="00834A84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Opera</w:t>
      </w:r>
    </w:p>
    <w:p w:rsidR="00206E1F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FireFox (Mozilla)</w:t>
      </w:r>
    </w:p>
    <w:p w:rsidR="00834A84" w:rsidRPr="003372D3" w:rsidRDefault="00834A84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Mobilne verzije Chrome, Opera i FireFox-a</w:t>
      </w:r>
    </w:p>
    <w:p w:rsidR="00206E1F" w:rsidRPr="003372D3" w:rsidRDefault="00B849B5">
      <w:pPr>
        <w:pStyle w:val="Heading2"/>
        <w:rPr>
          <w:lang w:val="sr-Latn-CS"/>
        </w:rPr>
      </w:pPr>
      <w:bookmarkStart w:id="32" w:name="_Toc161771524"/>
      <w:r>
        <w:rPr>
          <w:lang w:val="sr-Latn-CS"/>
        </w:rPr>
        <w:lastRenderedPageBreak/>
        <w:t>Zahtevi u pogledu performansi</w:t>
      </w:r>
      <w:bookmarkEnd w:id="32"/>
    </w:p>
    <w:p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33" w:name="_Toc161771525"/>
      <w:r>
        <w:rPr>
          <w:lang w:val="sr-Latn-CS"/>
        </w:rPr>
        <w:t>Zahtevi u pogledu okruženja</w:t>
      </w:r>
      <w:bookmarkEnd w:id="33"/>
    </w:p>
    <w:p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:rsidR="00206E1F" w:rsidRPr="003372D3" w:rsidRDefault="00B849B5">
      <w:pPr>
        <w:pStyle w:val="Heading1"/>
        <w:rPr>
          <w:lang w:val="sr-Latn-CS"/>
        </w:rPr>
      </w:pPr>
      <w:bookmarkStart w:id="34" w:name="_Toc161771526"/>
      <w:r>
        <w:rPr>
          <w:lang w:val="sr-Latn-CS"/>
        </w:rPr>
        <w:t>Dokumentacija</w:t>
      </w:r>
      <w:bookmarkEnd w:id="34"/>
    </w:p>
    <w:p w:rsidR="00206E1F" w:rsidRPr="003372D3" w:rsidRDefault="00967902" w:rsidP="00967902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E95A35">
        <w:rPr>
          <w:lang w:val="sr-Latn-CS"/>
        </w:rPr>
        <w:t>Beauty Code</w:t>
      </w:r>
      <w:r>
        <w:rPr>
          <w:lang w:val="sr-Latn-CS"/>
        </w:rPr>
        <w:t xml:space="preserve"> projekat.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35" w:name="_Toc161771527"/>
      <w:r>
        <w:rPr>
          <w:lang w:val="sr-Latn-CS"/>
        </w:rPr>
        <w:t>Korisničko uputstvo</w:t>
      </w:r>
      <w:bookmarkEnd w:id="35"/>
    </w:p>
    <w:p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:rsidR="00206E1F" w:rsidRPr="003372D3" w:rsidRDefault="00206E1F" w:rsidP="00D20F4E">
      <w:pPr>
        <w:pStyle w:val="Heading2"/>
        <w:rPr>
          <w:lang w:val="sr-Latn-CS"/>
        </w:rPr>
      </w:pPr>
      <w:bookmarkStart w:id="36" w:name="_Toc161771528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36"/>
    </w:p>
    <w:p w:rsidR="00206E1F" w:rsidRPr="003372D3" w:rsidRDefault="00097F43" w:rsidP="00097F43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</w:t>
      </w:r>
      <w:r w:rsidR="0063574A" w:rsidRPr="001D0890">
        <w:rPr>
          <w:i/>
          <w:iCs/>
          <w:lang w:val="sr-Latn-CS"/>
        </w:rPr>
        <w:t>nline</w:t>
      </w:r>
      <w:r w:rsidR="0063574A">
        <w:rPr>
          <w:lang w:val="sr-Latn-CS"/>
        </w:rPr>
        <w:t xml:space="preserve"> uputstvo </w:t>
      </w:r>
      <w:r>
        <w:rPr>
          <w:lang w:val="sr-Latn-CS"/>
        </w:rPr>
        <w:t>za neke od naprednijih funkcionalnosti sistema. Online uputstvo treba koncipirati kao podršku za obavljanje odgovarajućih aktivnosti</w:t>
      </w:r>
      <w:r w:rsidR="00206E1F" w:rsidRPr="003372D3">
        <w:rPr>
          <w:lang w:val="sr-Latn-CS"/>
        </w:rPr>
        <w:t>.</w:t>
      </w:r>
    </w:p>
    <w:p w:rsidR="00206E1F" w:rsidRPr="003372D3" w:rsidRDefault="00D20F4E">
      <w:pPr>
        <w:pStyle w:val="Heading2"/>
        <w:rPr>
          <w:lang w:val="sr-Latn-CS"/>
        </w:rPr>
      </w:pPr>
      <w:bookmarkStart w:id="37" w:name="_Toc161771529"/>
      <w:r>
        <w:rPr>
          <w:lang w:val="sr-Latn-CS"/>
        </w:rPr>
        <w:t>Uputstvo za instalaciju i konfigurisanje</w:t>
      </w:r>
      <w:bookmarkEnd w:id="37"/>
    </w:p>
    <w:p w:rsidR="00206E1F" w:rsidRPr="003372D3" w:rsidRDefault="001D0890" w:rsidP="001D0890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:rsidR="00206E1F" w:rsidRPr="003372D3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38" w:name="_Toc161771530"/>
      <w:r>
        <w:rPr>
          <w:lang w:val="sr-Latn-CS"/>
        </w:rPr>
        <w:t>Pakovanje proizvoda</w:t>
      </w:r>
      <w:bookmarkEnd w:id="38"/>
    </w:p>
    <w:p w:rsidR="00206E1F" w:rsidRPr="003372D3" w:rsidRDefault="00967902" w:rsidP="001D0890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AFC" w:rsidRDefault="00C64AFC">
      <w:r>
        <w:separator/>
      </w:r>
    </w:p>
  </w:endnote>
  <w:endnote w:type="continuationSeparator" w:id="0">
    <w:p w:rsidR="00C64AFC" w:rsidRDefault="00C64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A35" w:rsidRDefault="00E95A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95A35" w:rsidRDefault="00E95A3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E95A35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E95A35" w:rsidRPr="003372D3" w:rsidRDefault="00E95A35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E95A35" w:rsidRPr="003372D3" w:rsidRDefault="00E95A35" w:rsidP="00F62C66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PeeRSSTeam, 2022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E95A35" w:rsidRPr="003372D3" w:rsidRDefault="00E95A35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446CA6">
            <w:rPr>
              <w:rStyle w:val="PageNumber"/>
              <w:noProof/>
              <w:lang w:val="sr-Latn-CS"/>
            </w:rPr>
            <w:t>10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446CA6" w:rsidRPr="00446CA6">
              <w:rPr>
                <w:rStyle w:val="PageNumber"/>
                <w:noProof/>
                <w:lang w:val="sr-Latn-CS"/>
              </w:rPr>
              <w:t>11</w:t>
            </w:r>
          </w:fldSimple>
        </w:p>
      </w:tc>
    </w:tr>
  </w:tbl>
  <w:p w:rsidR="00E95A35" w:rsidRPr="003372D3" w:rsidRDefault="00E95A3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A35" w:rsidRDefault="00E95A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AFC" w:rsidRDefault="00C64AFC">
      <w:r>
        <w:separator/>
      </w:r>
    </w:p>
  </w:footnote>
  <w:footnote w:type="continuationSeparator" w:id="0">
    <w:p w:rsidR="00C64AFC" w:rsidRDefault="00C64A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A35" w:rsidRDefault="00E95A35">
    <w:pPr>
      <w:rPr>
        <w:sz w:val="24"/>
      </w:rPr>
    </w:pPr>
  </w:p>
  <w:p w:rsidR="00E95A35" w:rsidRDefault="00E95A35">
    <w:pPr>
      <w:pBdr>
        <w:top w:val="single" w:sz="6" w:space="1" w:color="auto"/>
      </w:pBdr>
      <w:rPr>
        <w:sz w:val="24"/>
      </w:rPr>
    </w:pPr>
  </w:p>
  <w:p w:rsidR="00E95A35" w:rsidRDefault="00E95A3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PeeRSS</w:t>
    </w:r>
  </w:p>
  <w:p w:rsidR="00E95A35" w:rsidRDefault="00E95A35">
    <w:pPr>
      <w:pBdr>
        <w:bottom w:val="single" w:sz="6" w:space="1" w:color="auto"/>
      </w:pBdr>
      <w:jc w:val="right"/>
      <w:rPr>
        <w:sz w:val="24"/>
      </w:rPr>
    </w:pPr>
  </w:p>
  <w:p w:rsidR="00E95A35" w:rsidRDefault="00E95A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95A35" w:rsidRPr="003372D3">
      <w:tc>
        <w:tcPr>
          <w:tcW w:w="6379" w:type="dxa"/>
        </w:tcPr>
        <w:p w:rsidR="00E95A35" w:rsidRPr="003372D3" w:rsidRDefault="00E95A35">
          <w:pPr>
            <w:rPr>
              <w:lang w:val="sr-Latn-CS"/>
            </w:rPr>
          </w:pPr>
          <w:r>
            <w:rPr>
              <w:lang w:val="sr-Latn-CS"/>
            </w:rPr>
            <w:t>BeautyCode</w:t>
          </w:r>
        </w:p>
      </w:tc>
      <w:tc>
        <w:tcPr>
          <w:tcW w:w="3179" w:type="dxa"/>
        </w:tcPr>
        <w:p w:rsidR="00E95A35" w:rsidRPr="003372D3" w:rsidRDefault="00E95A3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E95A35" w:rsidRPr="003372D3">
      <w:tc>
        <w:tcPr>
          <w:tcW w:w="6379" w:type="dxa"/>
        </w:tcPr>
        <w:p w:rsidR="00E95A35" w:rsidRPr="003372D3" w:rsidRDefault="00E95A35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="00E95A35" w:rsidRPr="003372D3" w:rsidRDefault="00E95A35" w:rsidP="00F62C66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>
            <w:rPr>
              <w:lang w:val="sr-Latn-CS"/>
            </w:rPr>
            <w:t>4.4</w:t>
          </w:r>
          <w:r w:rsidRPr="003372D3">
            <w:rPr>
              <w:lang w:val="sr-Latn-CS"/>
            </w:rPr>
            <w:t>.</w:t>
          </w:r>
          <w:r>
            <w:rPr>
              <w:lang w:val="sr-Latn-CS"/>
            </w:rPr>
            <w:t>2022</w:t>
          </w:r>
          <w:r w:rsidRPr="003372D3">
            <w:rPr>
              <w:lang w:val="sr-Latn-CS"/>
            </w:rPr>
            <w:t xml:space="preserve"> god.</w:t>
          </w:r>
        </w:p>
      </w:tc>
    </w:tr>
    <w:tr w:rsidR="00E95A35" w:rsidRPr="003372D3">
      <w:tc>
        <w:tcPr>
          <w:tcW w:w="9558" w:type="dxa"/>
          <w:gridSpan w:val="2"/>
        </w:tcPr>
        <w:p w:rsidR="00E95A35" w:rsidRPr="003372D3" w:rsidRDefault="00E95A35" w:rsidP="00F62C66">
          <w:pPr>
            <w:rPr>
              <w:lang w:val="sr-Latn-CS"/>
            </w:rPr>
          </w:pPr>
          <w:r w:rsidRPr="003372D3">
            <w:rPr>
              <w:lang w:val="sr-Latn-CS"/>
            </w:rPr>
            <w:t>SWE-</w:t>
          </w:r>
          <w:r>
            <w:rPr>
              <w:lang w:val="sr-Latn-CS"/>
            </w:rPr>
            <w:t>BeautyCode01</w:t>
          </w:r>
        </w:p>
      </w:tc>
    </w:tr>
  </w:tbl>
  <w:p w:rsidR="00E95A35" w:rsidRPr="003372D3" w:rsidRDefault="00E95A3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A35" w:rsidRDefault="00E95A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6F973B3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8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9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9"/>
  </w:num>
  <w:num w:numId="13">
    <w:abstractNumId w:val="19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19"/>
  </w:num>
  <w:num w:numId="21">
    <w:abstractNumId w:val="19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2D3"/>
    <w:rsid w:val="00051652"/>
    <w:rsid w:val="000817C9"/>
    <w:rsid w:val="00097EA6"/>
    <w:rsid w:val="00097F43"/>
    <w:rsid w:val="000E45B1"/>
    <w:rsid w:val="0013157C"/>
    <w:rsid w:val="00143087"/>
    <w:rsid w:val="00150CC1"/>
    <w:rsid w:val="00190105"/>
    <w:rsid w:val="001D0890"/>
    <w:rsid w:val="001F663F"/>
    <w:rsid w:val="001F7D36"/>
    <w:rsid w:val="00206E1F"/>
    <w:rsid w:val="00236130"/>
    <w:rsid w:val="00254CBE"/>
    <w:rsid w:val="00270678"/>
    <w:rsid w:val="002922C4"/>
    <w:rsid w:val="002A0EE4"/>
    <w:rsid w:val="002A5E27"/>
    <w:rsid w:val="002B06D0"/>
    <w:rsid w:val="002D5541"/>
    <w:rsid w:val="003356F6"/>
    <w:rsid w:val="003372D3"/>
    <w:rsid w:val="00347321"/>
    <w:rsid w:val="003860D3"/>
    <w:rsid w:val="0039103B"/>
    <w:rsid w:val="003B1702"/>
    <w:rsid w:val="00410F5F"/>
    <w:rsid w:val="00445A8C"/>
    <w:rsid w:val="00446CA6"/>
    <w:rsid w:val="00491CC1"/>
    <w:rsid w:val="004A5113"/>
    <w:rsid w:val="004E6C9A"/>
    <w:rsid w:val="00500DA2"/>
    <w:rsid w:val="005113C7"/>
    <w:rsid w:val="005613E4"/>
    <w:rsid w:val="00571FC4"/>
    <w:rsid w:val="005A3F8C"/>
    <w:rsid w:val="005D021A"/>
    <w:rsid w:val="005E35FB"/>
    <w:rsid w:val="005F2018"/>
    <w:rsid w:val="00631C6F"/>
    <w:rsid w:val="0063291D"/>
    <w:rsid w:val="0063574A"/>
    <w:rsid w:val="0069445A"/>
    <w:rsid w:val="006B3B03"/>
    <w:rsid w:val="006F37E4"/>
    <w:rsid w:val="00712834"/>
    <w:rsid w:val="00716C93"/>
    <w:rsid w:val="00732741"/>
    <w:rsid w:val="0074590A"/>
    <w:rsid w:val="007640DC"/>
    <w:rsid w:val="007C6B66"/>
    <w:rsid w:val="0080232F"/>
    <w:rsid w:val="00804367"/>
    <w:rsid w:val="00815DDC"/>
    <w:rsid w:val="00834A84"/>
    <w:rsid w:val="008519A9"/>
    <w:rsid w:val="00870383"/>
    <w:rsid w:val="008D40CE"/>
    <w:rsid w:val="009029D5"/>
    <w:rsid w:val="00906C5C"/>
    <w:rsid w:val="009075F6"/>
    <w:rsid w:val="00930725"/>
    <w:rsid w:val="0095579F"/>
    <w:rsid w:val="009662F3"/>
    <w:rsid w:val="00967902"/>
    <w:rsid w:val="00992608"/>
    <w:rsid w:val="009A291F"/>
    <w:rsid w:val="009B2233"/>
    <w:rsid w:val="009B3AA3"/>
    <w:rsid w:val="009D16D7"/>
    <w:rsid w:val="00A12200"/>
    <w:rsid w:val="00A763B7"/>
    <w:rsid w:val="00A82910"/>
    <w:rsid w:val="00AD17B6"/>
    <w:rsid w:val="00AF19B4"/>
    <w:rsid w:val="00AF2E0B"/>
    <w:rsid w:val="00AF6332"/>
    <w:rsid w:val="00AF6B06"/>
    <w:rsid w:val="00B2776D"/>
    <w:rsid w:val="00B46D71"/>
    <w:rsid w:val="00B849B5"/>
    <w:rsid w:val="00BC2229"/>
    <w:rsid w:val="00BF4544"/>
    <w:rsid w:val="00C032FC"/>
    <w:rsid w:val="00C206AF"/>
    <w:rsid w:val="00C44BC7"/>
    <w:rsid w:val="00C503E4"/>
    <w:rsid w:val="00C52AC2"/>
    <w:rsid w:val="00C64AFC"/>
    <w:rsid w:val="00C83DEF"/>
    <w:rsid w:val="00C9046D"/>
    <w:rsid w:val="00CA58C5"/>
    <w:rsid w:val="00CA62F9"/>
    <w:rsid w:val="00CB17FD"/>
    <w:rsid w:val="00D00311"/>
    <w:rsid w:val="00D20F4E"/>
    <w:rsid w:val="00D21A8C"/>
    <w:rsid w:val="00D402FD"/>
    <w:rsid w:val="00D44844"/>
    <w:rsid w:val="00D62AEA"/>
    <w:rsid w:val="00D652FA"/>
    <w:rsid w:val="00D67D2B"/>
    <w:rsid w:val="00D71CB1"/>
    <w:rsid w:val="00D7252F"/>
    <w:rsid w:val="00DE518F"/>
    <w:rsid w:val="00E061BD"/>
    <w:rsid w:val="00E133D1"/>
    <w:rsid w:val="00E5055D"/>
    <w:rsid w:val="00E604E6"/>
    <w:rsid w:val="00E92190"/>
    <w:rsid w:val="00E934AD"/>
    <w:rsid w:val="00E95A35"/>
    <w:rsid w:val="00EF3E5D"/>
    <w:rsid w:val="00F02B6F"/>
    <w:rsid w:val="00F06298"/>
    <w:rsid w:val="00F22DB9"/>
    <w:rsid w:val="00F62C66"/>
    <w:rsid w:val="00F6773B"/>
    <w:rsid w:val="00F70F8C"/>
    <w:rsid w:val="00FA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7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134</TotalTime>
  <Pages>11</Pages>
  <Words>2401</Words>
  <Characters>13688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16057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Jelena Stojkovic</cp:lastModifiedBy>
  <cp:revision>24</cp:revision>
  <cp:lastPrinted>1900-12-31T22:00:00Z</cp:lastPrinted>
  <dcterms:created xsi:type="dcterms:W3CDTF">2021-03-09T06:29:00Z</dcterms:created>
  <dcterms:modified xsi:type="dcterms:W3CDTF">2022-04-09T18:30:00Z</dcterms:modified>
</cp:coreProperties>
</file>