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372D3" w:rsidR="003372D3" w:rsidP="003372D3" w:rsidRDefault="00981528" w14:paraId="6C468C23" w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Beauty Code</w:t>
      </w:r>
    </w:p>
    <w:p w:rsidRPr="00981528" w:rsidR="003372D3" w:rsidP="003372D3" w:rsidRDefault="00981528" w14:paraId="336D4C3B" w14:textId="77777777">
      <w:pPr>
        <w:pStyle w:val="Title"/>
        <w:jc w:val="right"/>
        <w:rPr>
          <w:lang w:val="sr-Latn-RS"/>
        </w:rPr>
      </w:pPr>
      <w:r>
        <w:rPr>
          <w:lang w:val="sr-Latn-CS"/>
        </w:rPr>
        <w:t>Web sajt frizersko-</w:t>
      </w:r>
      <w:r>
        <w:rPr>
          <w:lang w:val="sr-Latn-RS"/>
        </w:rPr>
        <w:t>kozmetičkog salona</w:t>
      </w:r>
    </w:p>
    <w:p w:rsidRPr="003372D3" w:rsidR="00206E1F" w:rsidP="003372D3" w:rsidRDefault="00206E1F" w14:paraId="29D6B04F" w14:textId="77777777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Pr="003372D3" w:rsidR="00206E1F" w:rsidRDefault="00397DD2" w14:paraId="795B3B50" w14:textId="77777777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Pr="003372D3" w:rsidR="00206E1F" w:rsidRDefault="00206E1F" w14:paraId="672A6659" w14:textId="77777777">
      <w:pPr>
        <w:pStyle w:val="Title"/>
        <w:jc w:val="right"/>
        <w:rPr>
          <w:lang w:val="sr-Latn-CS"/>
        </w:rPr>
      </w:pPr>
    </w:p>
    <w:p w:rsidRPr="003372D3" w:rsidR="00206E1F" w:rsidP="003372D3" w:rsidRDefault="003372D3" w14:paraId="7E7B734B" w14:textId="77777777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 w:rsidR="00206E1F">
        <w:rPr>
          <w:sz w:val="28"/>
          <w:lang w:val="sr-Latn-CS"/>
        </w:rPr>
        <w:t xml:space="preserve"> 1.0</w:t>
      </w:r>
    </w:p>
    <w:p w:rsidRPr="003372D3" w:rsidR="00206E1F" w:rsidRDefault="00206E1F" w14:paraId="0A37501D" w14:textId="77777777">
      <w:pPr>
        <w:pStyle w:val="Title"/>
        <w:rPr>
          <w:sz w:val="28"/>
          <w:lang w:val="sr-Latn-CS"/>
        </w:rPr>
        <w:sectPr w:rsidRPr="003372D3" w:rsidR="00206E1F">
          <w:headerReference w:type="default" r:id="rId10"/>
          <w:footerReference w:type="even" r:id="rId11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</w:sectPr>
      </w:pPr>
    </w:p>
    <w:p w:rsidRPr="003372D3" w:rsidR="00206E1F" w:rsidRDefault="003372D3" w14:paraId="023F6467" w14:textId="77777777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3372D3" w:rsidR="00206E1F" w14:paraId="29D06CEC" w14:textId="77777777">
        <w:tc>
          <w:tcPr>
            <w:tcW w:w="2304" w:type="dxa"/>
          </w:tcPr>
          <w:p w:rsidRPr="003372D3" w:rsidR="00206E1F" w:rsidRDefault="003372D3" w14:paraId="746F1487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3372D3" w:rsidR="00206E1F" w:rsidRDefault="003372D3" w14:paraId="3102AD42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Pr="003372D3" w:rsidR="00206E1F" w:rsidRDefault="003372D3" w14:paraId="702199EA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Pr="003372D3" w:rsidR="00206E1F" w:rsidRDefault="003372D3" w14:paraId="4C320DDC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Pr="003372D3" w:rsidR="003372D3" w14:paraId="25F1BF4C" w14:textId="77777777">
        <w:tc>
          <w:tcPr>
            <w:tcW w:w="2304" w:type="dxa"/>
          </w:tcPr>
          <w:p w:rsidRPr="003372D3" w:rsidR="003372D3" w:rsidP="00206E1F" w:rsidRDefault="00AF3C29" w14:paraId="527A7327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16.4.2022.</w:t>
            </w:r>
          </w:p>
        </w:tc>
        <w:tc>
          <w:tcPr>
            <w:tcW w:w="1152" w:type="dxa"/>
          </w:tcPr>
          <w:p w:rsidRPr="003372D3" w:rsidR="003372D3" w:rsidP="00206E1F" w:rsidRDefault="00345B72" w14:paraId="4B3AA50C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Pr="003372D3" w:rsidR="003372D3" w:rsidP="00206E1F" w:rsidRDefault="00397DD2" w14:paraId="637F0B55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Pr="003372D3" w:rsidR="003372D3" w:rsidP="003372D3" w:rsidRDefault="00345B72" w14:paraId="38CC4533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Đorđe, Bojan, Jovana, Jelena</w:t>
            </w:r>
          </w:p>
        </w:tc>
      </w:tr>
      <w:tr w:rsidRPr="003372D3" w:rsidR="003372D3" w14:paraId="5DAB6C7B" w14:textId="77777777">
        <w:tc>
          <w:tcPr>
            <w:tcW w:w="2304" w:type="dxa"/>
          </w:tcPr>
          <w:p w:rsidRPr="003372D3" w:rsidR="003372D3" w:rsidRDefault="003372D3" w14:paraId="02EB378F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6A05A80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97DD2" w:rsidR="003372D3" w:rsidRDefault="003372D3" w14:paraId="5A39BBE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41C8F396" w14:textId="77777777">
            <w:pPr>
              <w:pStyle w:val="Tabletext"/>
              <w:rPr>
                <w:lang w:val="sr-Latn-CS"/>
              </w:rPr>
            </w:pPr>
          </w:p>
        </w:tc>
      </w:tr>
      <w:tr w:rsidRPr="003372D3" w:rsidR="003372D3" w14:paraId="72A3D3EC" w14:textId="77777777">
        <w:tc>
          <w:tcPr>
            <w:tcW w:w="2304" w:type="dxa"/>
          </w:tcPr>
          <w:p w:rsidRPr="003372D3" w:rsidR="003372D3" w:rsidRDefault="003372D3" w14:paraId="0D0B940D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0E27B00A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60061E4C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44EAFD9C" w14:textId="77777777">
            <w:pPr>
              <w:pStyle w:val="Tabletext"/>
              <w:rPr>
                <w:lang w:val="sr-Latn-CS"/>
              </w:rPr>
            </w:pPr>
          </w:p>
        </w:tc>
      </w:tr>
      <w:tr w:rsidRPr="003372D3" w:rsidR="003372D3" w14:paraId="4B94D5A5" w14:textId="77777777">
        <w:tc>
          <w:tcPr>
            <w:tcW w:w="2304" w:type="dxa"/>
          </w:tcPr>
          <w:p w:rsidRPr="003372D3" w:rsidR="003372D3" w:rsidRDefault="003372D3" w14:paraId="3DEEC66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3656B9AB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45FB0818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049F31CB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3372D3" w:rsidR="00206E1F" w:rsidRDefault="00206E1F" w14:paraId="53128261" w14:textId="77777777">
      <w:pPr>
        <w:rPr>
          <w:lang w:val="sr-Latn-CS"/>
        </w:rPr>
      </w:pPr>
    </w:p>
    <w:p w:rsidRPr="003372D3" w:rsidR="00206E1F" w:rsidP="003372D3" w:rsidRDefault="00206E1F" w14:paraId="414DD773" w14:textId="77777777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 w14:paraId="0960639C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 w:rsidR="00B93B67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Pr="0036161B" w:rsidR="00B93B67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 w14:paraId="61FD0086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 w14:paraId="7C8D346E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 w14:paraId="02EAE8FB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 w14:paraId="1C04CBCE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4D76ED6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5DFEA1F1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1F96CCD0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0958AF4A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781D053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2A9EFFDD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137C2203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490CAE">
        <w:rPr>
          <w:noProof/>
          <w:lang w:val="sr-Latn-CS"/>
        </w:rPr>
        <w:t>Prikaz informacija o salonu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383F48EC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490CAE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 w14:paraId="377E1A5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490CAE">
        <w:rPr>
          <w:noProof/>
          <w:lang w:val="sr-Latn-CS"/>
        </w:rPr>
        <w:t>Mogućnost zakazivanja i otkazivanja termina</w:t>
      </w:r>
      <w:r>
        <w:rPr>
          <w:noProof/>
        </w:rPr>
        <w:tab/>
      </w:r>
      <w:r w:rsidR="00613021">
        <w:rPr>
          <w:noProof/>
        </w:rPr>
        <w:t>8</w:t>
      </w:r>
    </w:p>
    <w:p w:rsidR="00B93B67" w:rsidRDefault="00B93B67" w14:paraId="26270953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490CAE">
        <w:rPr>
          <w:noProof/>
          <w:lang w:val="sr-Latn-CS"/>
        </w:rPr>
        <w:t>Mogućnost kupovine proizvoda</w:t>
      </w:r>
      <w:r>
        <w:rPr>
          <w:noProof/>
        </w:rPr>
        <w:tab/>
      </w:r>
      <w:r w:rsidR="00613021">
        <w:rPr>
          <w:noProof/>
        </w:rPr>
        <w:t>9</w:t>
      </w:r>
    </w:p>
    <w:p w:rsidR="00B93B67" w:rsidRDefault="00B93B67" w14:paraId="76A6D62B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490CAE">
        <w:rPr>
          <w:noProof/>
          <w:lang w:val="sr-Latn-CS"/>
        </w:rPr>
        <w:t>Brisanje naloga</w:t>
      </w:r>
      <w:r>
        <w:rPr>
          <w:noProof/>
        </w:rPr>
        <w:tab/>
      </w:r>
      <w:r w:rsidR="00613021">
        <w:rPr>
          <w:noProof/>
        </w:rPr>
        <w:t>9</w:t>
      </w:r>
    </w:p>
    <w:p w:rsidR="00B93B67" w:rsidRDefault="00B93B67" w14:paraId="00991167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490CAE">
        <w:rPr>
          <w:noProof/>
          <w:lang w:val="sr-Latn-CS"/>
        </w:rPr>
        <w:t>Ažuriranje podataka o sebi</w:t>
      </w:r>
      <w:r>
        <w:rPr>
          <w:noProof/>
        </w:rPr>
        <w:tab/>
      </w:r>
      <w:r w:rsidR="00613021">
        <w:rPr>
          <w:noProof/>
        </w:rPr>
        <w:t>9</w:t>
      </w:r>
    </w:p>
    <w:p w:rsidR="00B93B67" w:rsidRDefault="00B93B67" w14:paraId="6AB62360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BA6F29">
        <w:rPr>
          <w:noProof/>
          <w:lang w:val="sr-Latn-CS"/>
        </w:rPr>
        <w:t>Mogućnost ostavljanja komentara</w:t>
      </w:r>
      <w:r>
        <w:rPr>
          <w:noProof/>
        </w:rPr>
        <w:tab/>
      </w:r>
      <w:r w:rsidR="00613021">
        <w:rPr>
          <w:noProof/>
        </w:rPr>
        <w:t>11</w:t>
      </w:r>
    </w:p>
    <w:p w:rsidR="00B93B67" w:rsidRDefault="00B93B67" w14:paraId="2E51CA2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D0590A">
        <w:rPr>
          <w:noProof/>
          <w:lang w:val="sr-Latn-CS"/>
        </w:rPr>
        <w:t>Evidencija potrošenih proizvoda</w:t>
      </w:r>
      <w:r>
        <w:rPr>
          <w:noProof/>
        </w:rPr>
        <w:tab/>
      </w:r>
      <w:r w:rsidR="00613021">
        <w:rPr>
          <w:noProof/>
        </w:rPr>
        <w:t>11</w:t>
      </w:r>
    </w:p>
    <w:p w:rsidR="00B93B67" w:rsidRDefault="00B93B67" w14:paraId="5A9B37AD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D0590A">
        <w:rPr>
          <w:noProof/>
          <w:lang w:val="sr-Latn-CS"/>
        </w:rPr>
        <w:t>Lista zakazanih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613021">
        <w:rPr>
          <w:noProof/>
        </w:rPr>
        <w:t>1</w:t>
      </w:r>
      <w:r>
        <w:rPr>
          <w:noProof/>
        </w:rPr>
        <w:fldChar w:fldCharType="end"/>
      </w:r>
    </w:p>
    <w:p w:rsidR="00B93B67" w:rsidRDefault="00B93B67" w14:paraId="532BCDD9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6D401B">
        <w:rPr>
          <w:noProof/>
          <w:lang w:val="sr-Latn-CS"/>
        </w:rPr>
        <w:t>Lista usluga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BA7140">
        <w:rPr>
          <w:noProof/>
        </w:rPr>
        <w:t>2</w:t>
      </w:r>
      <w:r>
        <w:rPr>
          <w:noProof/>
        </w:rPr>
        <w:fldChar w:fldCharType="end"/>
      </w:r>
    </w:p>
    <w:p w:rsidR="00B93B67" w:rsidRDefault="00B93B67" w14:paraId="3187395A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6D401B">
        <w:rPr>
          <w:noProof/>
          <w:lang w:val="sr-Latn-CS"/>
        </w:rPr>
        <w:t>Dodavanje novih usluga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3B67" w:rsidRDefault="00B93B67" w14:paraId="2EF9BFE9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="006D401B">
        <w:rPr>
          <w:noProof/>
          <w:lang w:val="sr-Latn-CS"/>
        </w:rPr>
        <w:t>Zapošljavanje i otpuštanje radnika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93B67" w:rsidRDefault="00B93B67" w14:paraId="4BE6871E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="003D3347">
        <w:rPr>
          <w:noProof/>
          <w:lang w:val="sr-Latn-CS"/>
        </w:rPr>
        <w:t>Izmena informacija o salonu</w:t>
      </w:r>
      <w:r>
        <w:rPr>
          <w:noProof/>
        </w:rPr>
        <w:tab/>
      </w:r>
      <w:r w:rsidR="00BA7140">
        <w:rPr>
          <w:noProof/>
        </w:rPr>
        <w:t>13</w:t>
      </w:r>
    </w:p>
    <w:p w:rsidR="00B93B67" w:rsidRDefault="00B93B67" w14:paraId="4A5CA89D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="003D3347">
        <w:rPr>
          <w:noProof/>
          <w:lang w:val="sr-Latn-CS"/>
        </w:rPr>
        <w:t>Nabavka potrebnih proizvoda</w:t>
      </w:r>
      <w:r>
        <w:rPr>
          <w:noProof/>
        </w:rPr>
        <w:tab/>
      </w:r>
      <w:r w:rsidR="00BA7140">
        <w:rPr>
          <w:noProof/>
        </w:rPr>
        <w:t>14</w:t>
      </w:r>
    </w:p>
    <w:p w:rsidRPr="00B81033" w:rsidR="00B93B67" w:rsidP="00B81033" w:rsidRDefault="00B93B67" w14:paraId="441D53A5" w14:textId="77777777">
      <w:pPr>
        <w:pStyle w:val="TOC2"/>
        <w:tabs>
          <w:tab w:val="left" w:pos="1200"/>
        </w:tabs>
        <w:rPr>
          <w:noProof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="009218C1">
        <w:rPr>
          <w:noProof/>
          <w:lang w:val="sr-Latn-CS"/>
        </w:rPr>
        <w:t>E</w:t>
      </w:r>
      <w:r w:rsidR="00B81033">
        <w:rPr>
          <w:noProof/>
          <w:lang w:val="sr-Latn-CS"/>
        </w:rPr>
        <w:t>videncija odmora zaposlenih</w:t>
      </w:r>
      <w:r w:rsidR="00B81033">
        <w:rPr>
          <w:noProof/>
          <w:lang w:val="sr-Latn-CS"/>
        </w:rPr>
        <w:tab/>
      </w:r>
      <w:r w:rsidR="00BA7140">
        <w:rPr>
          <w:noProof/>
        </w:rPr>
        <w:t>14</w:t>
      </w:r>
    </w:p>
    <w:p w:rsidR="00B93B67" w:rsidRDefault="00B93B67" w14:paraId="74CDC640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BA7140">
        <w:rPr>
          <w:noProof/>
        </w:rPr>
        <w:t>15</w:t>
      </w:r>
    </w:p>
    <w:p w:rsidR="00B93B67" w:rsidRDefault="00B93B67" w14:paraId="463A2316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BA7140">
        <w:rPr>
          <w:noProof/>
        </w:rPr>
        <w:t>15</w:t>
      </w:r>
    </w:p>
    <w:p w:rsidR="00B93B67" w:rsidRDefault="00B93B67" w14:paraId="633F43E4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 w:rsidR="00BA7140">
        <w:rPr>
          <w:noProof/>
        </w:rPr>
        <w:t>15</w:t>
      </w:r>
    </w:p>
    <w:p w:rsidR="00B93B67" w:rsidRDefault="00B93B67" w14:paraId="51B745A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BA7140">
        <w:rPr>
          <w:noProof/>
        </w:rPr>
        <w:t>15</w:t>
      </w:r>
    </w:p>
    <w:p w:rsidR="00B93B67" w:rsidRDefault="00B93B67" w14:paraId="0B2EA3F8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BA7140">
        <w:rPr>
          <w:noProof/>
        </w:rPr>
        <w:t>15</w:t>
      </w:r>
    </w:p>
    <w:p w:rsidR="00B93B67" w:rsidRDefault="00B93B67" w14:paraId="32A48772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BA7140">
        <w:rPr>
          <w:noProof/>
        </w:rPr>
        <w:t>15</w:t>
      </w:r>
    </w:p>
    <w:p w:rsidR="00B93B67" w:rsidRDefault="00B93B67" w14:paraId="2E02D730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BA7140">
        <w:rPr>
          <w:noProof/>
        </w:rPr>
        <w:t>16</w:t>
      </w:r>
    </w:p>
    <w:p w:rsidRPr="003372D3" w:rsidR="00206E1F" w:rsidP="00397DD2" w:rsidRDefault="00206E1F" w14:paraId="2FEF77B7" w14:textId="77777777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Pr="003372D3" w:rsidR="00206E1F" w:rsidRDefault="003372D3" w14:paraId="362FD78F" w14:textId="77777777">
      <w:pPr>
        <w:pStyle w:val="Heading1"/>
        <w:rPr>
          <w:lang w:val="sr-Latn-CS"/>
        </w:rPr>
      </w:pPr>
      <w:bookmarkStart w:name="_Toc163018886" w:id="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Pr="003372D3" w:rsidR="00206E1F" w:rsidP="00397DD2" w:rsidRDefault="00B849B5" w14:paraId="314FC39E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8E4999">
        <w:rPr>
          <w:lang w:val="sr-Latn-CS"/>
        </w:rPr>
        <w:t>Beauty Code sajta.</w:t>
      </w:r>
    </w:p>
    <w:p w:rsidRPr="003372D3" w:rsidR="00206E1F" w:rsidRDefault="003372D3" w14:paraId="1AA9D462" w14:textId="77777777">
      <w:pPr>
        <w:pStyle w:val="Heading1"/>
        <w:rPr>
          <w:lang w:val="sr-Latn-CS"/>
        </w:rPr>
      </w:pPr>
      <w:bookmarkStart w:name="_Toc163018887" w:id="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P="00DE518F" w:rsidRDefault="00B849B5" w14:paraId="14E0C9AD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C56506">
        <w:rPr>
          <w:lang w:val="sr-Latn-CS"/>
        </w:rPr>
        <w:t>Beauty Code sajt</w:t>
      </w:r>
      <w:r>
        <w:rPr>
          <w:lang w:val="sr-Latn-CS"/>
        </w:rPr>
        <w:t xml:space="preserve"> koji će biti razvijen od strane </w:t>
      </w:r>
      <w:r w:rsidR="00C56506">
        <w:rPr>
          <w:lang w:val="sr-Latn-CS"/>
        </w:rPr>
        <w:t>PeeRSS tima</w:t>
      </w:r>
      <w:r>
        <w:rPr>
          <w:lang w:val="sr-Latn-CS"/>
        </w:rPr>
        <w:t xml:space="preserve">. </w:t>
      </w:r>
      <w:r w:rsidR="00C56506">
        <w:rPr>
          <w:lang w:val="sr-Latn-CS"/>
        </w:rPr>
        <w:t>Beauty Code</w:t>
      </w:r>
      <w:r>
        <w:rPr>
          <w:lang w:val="sr-Latn-CS"/>
        </w:rPr>
        <w:t xml:space="preserve"> predstavlja </w:t>
      </w:r>
      <w:r w:rsidR="00C56506">
        <w:rPr>
          <w:lang w:val="sr-Latn-CS"/>
        </w:rPr>
        <w:t>ime frizersko-kozmetičkog salona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</w:t>
      </w:r>
      <w:r w:rsidR="00C56506">
        <w:rPr>
          <w:lang w:val="sr-Latn-CS"/>
        </w:rPr>
        <w:t>za rad frizersko kozmetičkog salona</w:t>
      </w:r>
      <w:r w:rsidR="00DE518F">
        <w:rPr>
          <w:lang w:val="sr-Latn-CS"/>
        </w:rPr>
        <w:t>.</w:t>
      </w:r>
    </w:p>
    <w:p w:rsidRPr="003372D3" w:rsidR="00206E1F" w:rsidRDefault="003372D3" w14:paraId="6F3B69C3" w14:textId="77777777">
      <w:pPr>
        <w:pStyle w:val="Heading1"/>
        <w:rPr>
          <w:lang w:val="sr-Latn-CS"/>
        </w:rPr>
      </w:pPr>
      <w:bookmarkStart w:name="_Toc163018888" w:id="2"/>
      <w:r>
        <w:rPr>
          <w:lang w:val="sr-Latn-CS"/>
        </w:rPr>
        <w:t>Reference</w:t>
      </w:r>
      <w:bookmarkEnd w:id="2"/>
    </w:p>
    <w:p w:rsidRPr="003372D3" w:rsidR="00206E1F" w:rsidRDefault="003372D3" w14:paraId="207EE3DF" w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 w:rsidR="00206E1F">
        <w:rPr>
          <w:lang w:val="sr-Latn-CS"/>
        </w:rPr>
        <w:t>:</w:t>
      </w:r>
    </w:p>
    <w:p w:rsidR="00DE518F" w:rsidP="00DE3C0B" w:rsidRDefault="00C56506" w14:paraId="59F2B895" w14:textId="7777777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BeautyCode- D01_Predlog_projekta</w:t>
      </w:r>
      <w:r w:rsidRPr="006F61C6" w:rsidR="00DE518F">
        <w:rPr>
          <w:lang w:val="sr-Latn-CS"/>
        </w:rPr>
        <w:t>.</w:t>
      </w:r>
    </w:p>
    <w:p w:rsidRPr="006F61C6" w:rsidR="00DE518F" w:rsidP="00DE3C0B" w:rsidRDefault="00C56506" w14:paraId="7894A86C" w14:textId="7777777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BeautyCode- D02_Vizija_sistema</w:t>
      </w:r>
      <w:r w:rsidR="00DE518F">
        <w:rPr>
          <w:lang w:val="sr-Latn-CS"/>
        </w:rPr>
        <w:t>.</w:t>
      </w:r>
    </w:p>
    <w:p w:rsidR="00DE518F" w:rsidP="00DE3C0B" w:rsidRDefault="00C56506" w14:paraId="49F4AB8C" w14:textId="7777777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BeautyCode- D03_Plan_realizacije_projekta.</w:t>
      </w:r>
    </w:p>
    <w:p w:rsidR="00397DD2" w:rsidP="00DE3C0B" w:rsidRDefault="00C56506" w14:paraId="2990999E" w14:textId="7777777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BeautyCode- D03_Plan_aktivnosti.</w:t>
      </w:r>
    </w:p>
    <w:p w:rsidR="00206E1F" w:rsidP="006E5E1D" w:rsidRDefault="006E5E1D" w14:paraId="3EAA6FD5" w14:textId="77777777">
      <w:pPr>
        <w:pStyle w:val="Heading1"/>
        <w:rPr>
          <w:lang w:val="sr-Latn-CS"/>
        </w:rPr>
      </w:pPr>
      <w:bookmarkStart w:name="_Toc163018889" w:id="3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20422A" w:rsidP="00DC47B6" w:rsidRDefault="00DC47B6" w14:paraId="72EBB38F" w14:textId="77777777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D67DCB1" wp14:editId="148A5F40">
            <wp:simplePos x="0" y="0"/>
            <wp:positionH relativeFrom="column">
              <wp:posOffset>-495300</wp:posOffset>
            </wp:positionH>
            <wp:positionV relativeFrom="paragraph">
              <wp:posOffset>456565</wp:posOffset>
            </wp:positionV>
            <wp:extent cx="7124700" cy="3924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22A"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 w:rsidR="0020422A"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501249">
        <w:rPr>
          <w:lang w:val="sr-Latn-CS"/>
        </w:rPr>
        <w:t>BeautyCode sajta</w:t>
      </w:r>
      <w:r w:rsidR="00E177E4">
        <w:rPr>
          <w:lang w:val="sr-Latn-CS"/>
        </w:rPr>
        <w:t xml:space="preserve"> prikazan je na sledećoj slici:</w:t>
      </w:r>
    </w:p>
    <w:p w:rsidR="00962138" w:rsidP="006E5E1D" w:rsidRDefault="00962138" w14:paraId="60081295" w14:textId="55C820EA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</w:t>
      </w:r>
      <w:r w:rsidR="00DC47B6">
        <w:rPr>
          <w:i/>
          <w:iCs/>
          <w:lang w:val="sr-Latn-CS"/>
        </w:rPr>
        <w:t xml:space="preserve">ikaz </w:t>
      </w:r>
      <w:r w:rsidRPr="00962138">
        <w:rPr>
          <w:i/>
          <w:iCs/>
          <w:lang w:val="sr-Latn-CS"/>
        </w:rPr>
        <w:t>informacija</w:t>
      </w:r>
      <w:r w:rsidR="00DC47B6">
        <w:rPr>
          <w:i/>
          <w:iCs/>
          <w:lang w:val="sr-Latn-CS"/>
        </w:rPr>
        <w:t xml:space="preserve"> o salonu 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 xml:space="preserve">kreiranje, </w:t>
      </w:r>
      <w:r w:rsidR="00DC47B6">
        <w:rPr>
          <w:i/>
          <w:iCs/>
          <w:lang w:val="sr-Latn-CS"/>
        </w:rPr>
        <w:t>zakazivanje i otkazivanje termina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DC47B6">
        <w:rPr>
          <w:i/>
          <w:iCs/>
          <w:lang w:val="sr-Latn-CS"/>
        </w:rPr>
        <w:t>zapo</w:t>
      </w:r>
      <w:r w:rsidR="00DC47B6">
        <w:rPr>
          <w:i/>
          <w:iCs/>
          <w:lang w:val="sr-Latn-RS"/>
        </w:rPr>
        <w:t xml:space="preserve">šljavanje i otpuštanje </w:t>
      </w:r>
      <w:r w:rsidR="00662438">
        <w:rPr>
          <w:i/>
          <w:iCs/>
          <w:lang w:val="sr-Latn-RS"/>
        </w:rPr>
        <w:t>r</w:t>
      </w:r>
      <w:r w:rsidR="00DC47B6">
        <w:rPr>
          <w:i/>
          <w:iCs/>
          <w:lang w:val="sr-Latn-RS"/>
        </w:rPr>
        <w:t xml:space="preserve">adnika </w:t>
      </w:r>
      <w:r w:rsidR="00DC47B6">
        <w:rPr>
          <w:iCs/>
          <w:lang w:val="sr-Latn-RS"/>
        </w:rPr>
        <w:t xml:space="preserve">i </w:t>
      </w:r>
      <w:r w:rsidR="00DC47B6">
        <w:rPr>
          <w:i/>
          <w:iCs/>
          <w:lang w:val="sr-Latn-RS"/>
        </w:rPr>
        <w:t xml:space="preserve">mogućnost kupovine proizvoda </w:t>
      </w:r>
      <w:r>
        <w:rPr>
          <w:lang w:val="sr-Latn-CS"/>
        </w:rPr>
        <w:t xml:space="preserve">obuhvataju složenije radnje koje se </w:t>
      </w:r>
      <w:r w:rsidR="00662438">
        <w:rPr>
          <w:lang w:val="sr-Latn-CS"/>
        </w:rPr>
        <w:t xml:space="preserve">dalje </w:t>
      </w:r>
      <w:r>
        <w:rPr>
          <w:lang w:val="sr-Latn-CS"/>
        </w:rPr>
        <w:t xml:space="preserve">mogu razložiti </w:t>
      </w:r>
      <w:r w:rsidR="006E5E1D">
        <w:rPr>
          <w:lang w:val="sr-Latn-CS"/>
        </w:rPr>
        <w:t>na pojedinačne slučajeve korišćenja.</w:t>
      </w:r>
    </w:p>
    <w:p w:rsidR="006E5E1D" w:rsidP="006E5E1D" w:rsidRDefault="006E5E1D" w14:paraId="19564F41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DC47B6">
        <w:rPr>
          <w:i/>
          <w:iCs/>
          <w:lang w:val="sr-Latn-CS"/>
        </w:rPr>
        <w:t xml:space="preserve">prikaz </w:t>
      </w:r>
      <w:r w:rsidRPr="006E5E1D">
        <w:rPr>
          <w:i/>
          <w:iCs/>
          <w:lang w:val="sr-Latn-CS"/>
        </w:rPr>
        <w:t>nformacija</w:t>
      </w:r>
      <w:r w:rsidR="00DC47B6">
        <w:rPr>
          <w:i/>
          <w:iCs/>
          <w:lang w:val="sr-Latn-CS"/>
        </w:rPr>
        <w:t xml:space="preserve"> o salonu</w:t>
      </w:r>
      <w:r>
        <w:rPr>
          <w:lang w:val="sr-Latn-CS"/>
        </w:rPr>
        <w:t xml:space="preserve"> je prikazan na sledećoj slici:</w:t>
      </w:r>
    </w:p>
    <w:p w:rsidR="00962138" w:rsidP="00662438" w:rsidRDefault="00723D7F" w14:paraId="62486C05" w14:textId="77777777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0FEC4C4F" wp14:editId="07777777">
            <wp:extent cx="54483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96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1D" w:rsidP="006E5E1D" w:rsidRDefault="006E5E1D" w14:paraId="4532418A" w14:textId="69486F01">
      <w:pPr>
        <w:pStyle w:val="BodyText"/>
        <w:rPr>
          <w:lang w:val="sr-Latn-CS"/>
        </w:rPr>
      </w:pPr>
      <w:r>
        <w:rPr>
          <w:lang w:val="sr-Latn-CS"/>
        </w:rPr>
        <w:t>Detaljni UM</w:t>
      </w:r>
      <w:r w:rsidR="00DC47B6">
        <w:rPr>
          <w:lang w:val="sr-Latn-CS"/>
        </w:rPr>
        <w:t>L dijagram za slučaj</w:t>
      </w:r>
      <w:r w:rsidR="00662438">
        <w:rPr>
          <w:lang w:val="sr-Latn-CS"/>
        </w:rPr>
        <w:t>eve</w:t>
      </w:r>
      <w:r w:rsidR="00DC47B6">
        <w:rPr>
          <w:lang w:val="sr-Latn-CS"/>
        </w:rPr>
        <w:t xml:space="preserve"> korišćenja </w:t>
      </w:r>
      <w:r w:rsidR="00DC47B6">
        <w:rPr>
          <w:i/>
          <w:lang w:val="sr-Latn-CS"/>
        </w:rPr>
        <w:t>zakaz</w:t>
      </w:r>
      <w:r w:rsidR="00DC47B6">
        <w:rPr>
          <w:i/>
          <w:iCs/>
          <w:lang w:val="sr-Latn-CS"/>
        </w:rPr>
        <w:t xml:space="preserve">ivanje i otkazivanje termina  </w:t>
      </w:r>
      <w:r w:rsidR="00DC47B6">
        <w:rPr>
          <w:iCs/>
          <w:lang w:val="sr-Latn-CS"/>
        </w:rPr>
        <w:t xml:space="preserve">i </w:t>
      </w:r>
      <w:r w:rsidR="00DC47B6">
        <w:rPr>
          <w:i/>
          <w:iCs/>
          <w:lang w:val="sr-Latn-CS"/>
        </w:rPr>
        <w:t xml:space="preserve">zapošljavanje i otpuštanje radnika </w:t>
      </w:r>
      <w:r>
        <w:rPr>
          <w:lang w:val="sr-Latn-CS"/>
        </w:rPr>
        <w:t>je prikazan na sledećoj slici:</w:t>
      </w:r>
    </w:p>
    <w:p w:rsidR="006E5E1D" w:rsidP="00662438" w:rsidRDefault="00723D7F" w14:paraId="4101652C" w14:textId="77777777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070A8A3A" wp14:editId="07777777">
            <wp:extent cx="5324475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55" cy="263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38" w:rsidP="009458D3" w:rsidRDefault="00662438" w14:paraId="56206FB4" w14:textId="77777777">
      <w:pPr>
        <w:pStyle w:val="BodyText"/>
        <w:rPr>
          <w:lang w:val="sr-Latn-CS"/>
        </w:rPr>
      </w:pPr>
    </w:p>
    <w:p w:rsidR="00662438" w:rsidP="009458D3" w:rsidRDefault="00662438" w14:paraId="43C81CED" w14:textId="77777777">
      <w:pPr>
        <w:pStyle w:val="BodyText"/>
        <w:rPr>
          <w:lang w:val="sr-Latn-CS"/>
        </w:rPr>
      </w:pPr>
    </w:p>
    <w:p w:rsidR="009458D3" w:rsidP="009458D3" w:rsidRDefault="009458D3" w14:paraId="16FCACC7" w14:textId="356A22DC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9C0522">
        <w:rPr>
          <w:i/>
          <w:iCs/>
          <w:lang w:val="sr-Latn-CS"/>
        </w:rPr>
        <w:t>mogućnost kupovine proizvoda</w:t>
      </w:r>
      <w:r>
        <w:rPr>
          <w:lang w:val="sr-Latn-CS"/>
        </w:rPr>
        <w:t xml:space="preserve"> je prikazan na sledećoj slici:</w:t>
      </w:r>
    </w:p>
    <w:p w:rsidR="009458D3" w:rsidP="00662438" w:rsidRDefault="00723D7F" w14:paraId="4B99056E" w14:textId="77777777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3DDBE93" wp14:editId="755C7B85">
            <wp:extent cx="3401367" cy="233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60" cy="234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1D" w:rsidP="006E5E1D" w:rsidRDefault="006E5E1D" w14:paraId="579AF3AD" w14:textId="77777777">
      <w:pPr>
        <w:pStyle w:val="Heading1"/>
        <w:rPr>
          <w:lang w:val="sr-Latn-CS"/>
        </w:rPr>
      </w:pPr>
      <w:bookmarkStart w:name="_Toc163018890" w:id="4"/>
      <w:r>
        <w:rPr>
          <w:lang w:val="sr-Latn-CS"/>
        </w:rPr>
        <w:t>Profili korisnika</w:t>
      </w:r>
      <w:bookmarkEnd w:id="4"/>
    </w:p>
    <w:p w:rsidR="0020422A" w:rsidP="004E4574" w:rsidRDefault="0020422A" w14:paraId="39C7BD9A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D70599">
        <w:rPr>
          <w:lang w:val="sr-Latn-CS"/>
        </w:rPr>
        <w:t>sajta Beauty Code</w:t>
      </w:r>
      <w:r>
        <w:rPr>
          <w:lang w:val="sr-Latn-CS"/>
        </w:rPr>
        <w:t>:</w:t>
      </w:r>
    </w:p>
    <w:p w:rsidRPr="003372D3" w:rsidR="006E5E1D" w:rsidP="006E5E1D" w:rsidRDefault="00662438" w14:paraId="7A1E71AB" w14:textId="7C82D97E">
      <w:pPr>
        <w:pStyle w:val="Heading2"/>
        <w:rPr>
          <w:lang w:val="sr-Latn-CS"/>
        </w:rPr>
      </w:pPr>
      <w:r>
        <w:rPr>
          <w:lang w:val="sr-Latn-CS"/>
        </w:rPr>
        <w:t>Korisnik aplikacije</w:t>
      </w:r>
    </w:p>
    <w:p w:rsidR="0020422A" w:rsidP="006E5E1D" w:rsidRDefault="00662438" w14:paraId="3C60D254" w14:textId="0139BE0D">
      <w:pPr>
        <w:pStyle w:val="BodyText"/>
        <w:rPr>
          <w:lang w:val="sr-Latn-CS"/>
        </w:rPr>
      </w:pPr>
      <w:r w:rsidRPr="00662438">
        <w:rPr>
          <w:u w:val="single"/>
          <w:lang w:val="sr-Latn-CS"/>
        </w:rPr>
        <w:t>Korisnik aplikacije</w:t>
      </w:r>
      <w:r>
        <w:rPr>
          <w:lang w:val="sr-Latn-CS"/>
        </w:rPr>
        <w:t xml:space="preserve"> </w:t>
      </w:r>
      <w:r w:rsidR="0020422A">
        <w:rPr>
          <w:lang w:val="sr-Latn-CS"/>
        </w:rPr>
        <w:t xml:space="preserve">je osnovni </w:t>
      </w:r>
      <w:r w:rsidR="004E4574">
        <w:rPr>
          <w:lang w:val="sr-Latn-CS"/>
        </w:rPr>
        <w:t>profil</w:t>
      </w:r>
      <w:r w:rsidR="0020422A"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</w:t>
      </w:r>
      <w:r w:rsidR="00AA6106">
        <w:rPr>
          <w:lang w:val="sr-Latn-CS"/>
        </w:rPr>
        <w:t>sajtu</w:t>
      </w:r>
      <w:r w:rsidR="00D27246">
        <w:rPr>
          <w:lang w:val="sr-Latn-CS"/>
        </w:rPr>
        <w:t xml:space="preserve"> u cilju pregleda informacija koje su na njemu prezentovane. Pristup </w:t>
      </w:r>
      <w:r w:rsidR="00AA6106">
        <w:rPr>
          <w:lang w:val="sr-Latn-CS"/>
        </w:rPr>
        <w:t>sajtu</w:t>
      </w:r>
      <w:r w:rsidR="00D27246">
        <w:rPr>
          <w:lang w:val="sr-Latn-CS"/>
        </w:rPr>
        <w:t xml:space="preserve"> u ulozi posetioca je slobodan, tj. ne zahteva prethodno prijavljivanje na portal.</w:t>
      </w:r>
    </w:p>
    <w:p w:rsidRPr="003372D3" w:rsidR="006E5E1D" w:rsidP="006E5E1D" w:rsidRDefault="009A6A15" w14:paraId="113BD131" w14:textId="77777777">
      <w:pPr>
        <w:pStyle w:val="Heading2"/>
        <w:rPr>
          <w:lang w:val="sr-Latn-CS"/>
        </w:rPr>
      </w:pPr>
      <w:r>
        <w:rPr>
          <w:lang w:val="sr-Latn-CS"/>
        </w:rPr>
        <w:t>Klijent sa registrovanim nalogom</w:t>
      </w:r>
    </w:p>
    <w:p w:rsidR="0020422A" w:rsidP="006E5E1D" w:rsidRDefault="00C16399" w14:paraId="133358DD" w14:textId="77777777">
      <w:pPr>
        <w:pStyle w:val="BodyText"/>
        <w:rPr>
          <w:lang w:val="sr-Latn-CS"/>
        </w:rPr>
      </w:pPr>
      <w:r w:rsidRPr="00662438">
        <w:rPr>
          <w:u w:val="single"/>
          <w:lang w:val="sr-Latn-CS"/>
        </w:rPr>
        <w:t>Klijent sa registrovanim nalogom</w:t>
      </w:r>
      <w:r>
        <w:rPr>
          <w:lang w:val="sr-Latn-CS"/>
        </w:rPr>
        <w:t xml:space="preserve"> obuhvata sve klijente salona koji su napravili nalog na sajtu salona</w:t>
      </w:r>
      <w:r w:rsidR="00D27246">
        <w:rPr>
          <w:lang w:val="sr-Latn-CS"/>
        </w:rPr>
        <w:t xml:space="preserve">. Veza generalizacije između </w:t>
      </w:r>
      <w:r>
        <w:rPr>
          <w:lang w:val="sr-Latn-CS"/>
        </w:rPr>
        <w:t>klijenta sa nalogom i posetioca sajta</w:t>
      </w:r>
      <w:r w:rsidR="00D27246">
        <w:rPr>
          <w:lang w:val="sr-Latn-CS"/>
        </w:rPr>
        <w:t xml:space="preserve"> je uvedena da ukaže na mogućnost pristupa svim osnovnim funkcionalnostima portala vezanim za pregled informacija. Da bi </w:t>
      </w:r>
      <w:r>
        <w:rPr>
          <w:lang w:val="sr-Latn-CS"/>
        </w:rPr>
        <w:t>klijent</w:t>
      </w:r>
      <w:r w:rsidR="00D27246">
        <w:rPr>
          <w:lang w:val="sr-Latn-CS"/>
        </w:rPr>
        <w:t xml:space="preserve"> mogao da ažurira podatke o sebi i </w:t>
      </w:r>
      <w:r>
        <w:rPr>
          <w:lang w:val="sr-Latn-CS"/>
        </w:rPr>
        <w:t>zakazuje ili otkazuje termine potrebno</w:t>
      </w:r>
      <w:r w:rsidR="00D27246">
        <w:rPr>
          <w:lang w:val="sr-Latn-CS"/>
        </w:rPr>
        <w:t xml:space="preserve"> je pr</w:t>
      </w:r>
      <w:r>
        <w:rPr>
          <w:lang w:val="sr-Latn-CS"/>
        </w:rPr>
        <w:t>ethodno prijavljivanje klijenta na njegov nalog</w:t>
      </w:r>
      <w:r w:rsidR="00D27246">
        <w:rPr>
          <w:lang w:val="sr-Latn-CS"/>
        </w:rPr>
        <w:t xml:space="preserve">. </w:t>
      </w:r>
    </w:p>
    <w:p w:rsidRPr="003372D3" w:rsidR="006E5E1D" w:rsidP="006E5E1D" w:rsidRDefault="00AA6106" w14:paraId="07821DF5" w14:textId="16BD9A81">
      <w:pPr>
        <w:pStyle w:val="Heading2"/>
        <w:rPr>
          <w:lang w:val="sr-Latn-CS"/>
        </w:rPr>
      </w:pPr>
      <w:r>
        <w:rPr>
          <w:lang w:val="sr-Latn-CS"/>
        </w:rPr>
        <w:t>Zaposlen</w:t>
      </w:r>
      <w:r w:rsidR="00662438">
        <w:rPr>
          <w:lang w:val="sr-Latn-CS"/>
        </w:rPr>
        <w:t>i</w:t>
      </w:r>
      <w:r>
        <w:rPr>
          <w:lang w:val="sr-Latn-CS"/>
        </w:rPr>
        <w:t xml:space="preserve"> salona</w:t>
      </w:r>
    </w:p>
    <w:p w:rsidR="0020422A" w:rsidP="006E5E1D" w:rsidRDefault="00D93A3A" w14:paraId="558272E4" w14:textId="02DCF22D">
      <w:pPr>
        <w:pStyle w:val="BodyText"/>
        <w:rPr>
          <w:lang w:val="sr-Latn-CS"/>
        </w:rPr>
      </w:pPr>
      <w:r w:rsidRPr="00662438">
        <w:rPr>
          <w:u w:val="single"/>
          <w:lang w:val="sr-Latn-CS"/>
        </w:rPr>
        <w:t>Zaposlen</w:t>
      </w:r>
      <w:r w:rsidRPr="00662438" w:rsidR="00662438">
        <w:rPr>
          <w:u w:val="single"/>
          <w:lang w:val="sr-Latn-CS"/>
        </w:rPr>
        <w:t>i</w:t>
      </w:r>
      <w:r w:rsidRPr="00662438">
        <w:rPr>
          <w:u w:val="single"/>
          <w:lang w:val="sr-Latn-CS"/>
        </w:rPr>
        <w:t xml:space="preserve"> salona</w:t>
      </w:r>
      <w:r w:rsidRPr="10BBFB09">
        <w:rPr>
          <w:lang w:val="sr-Latn-CS"/>
        </w:rPr>
        <w:t xml:space="preserve"> je zaposlen u salonu</w:t>
      </w:r>
      <w:r w:rsidRPr="10BBFB09" w:rsidR="00BA03E9">
        <w:rPr>
          <w:lang w:val="sr-Latn-CS"/>
        </w:rPr>
        <w:t>. Shodno vezi generalizacije</w:t>
      </w:r>
      <w:r w:rsidRPr="10BBFB09" w:rsidR="004E4574">
        <w:rPr>
          <w:lang w:val="sr-Latn-CS"/>
        </w:rPr>
        <w:t>,</w:t>
      </w:r>
      <w:r w:rsidRPr="10BBFB09" w:rsidR="00BA03E9">
        <w:rPr>
          <w:lang w:val="sr-Latn-CS"/>
        </w:rPr>
        <w:t xml:space="preserve"> </w:t>
      </w:r>
      <w:r w:rsidRPr="10BBFB09">
        <w:rPr>
          <w:lang w:val="sr-Latn-CS"/>
        </w:rPr>
        <w:t>zaposleni</w:t>
      </w:r>
      <w:r w:rsidRPr="10BBFB09" w:rsidR="00BA03E9">
        <w:rPr>
          <w:lang w:val="sr-Latn-CS"/>
        </w:rPr>
        <w:t xml:space="preserve"> ima pristup svim funkcionalnostima </w:t>
      </w:r>
      <w:r w:rsidRPr="10BBFB09" w:rsidR="004E4574">
        <w:rPr>
          <w:lang w:val="sr-Latn-CS"/>
        </w:rPr>
        <w:t xml:space="preserve">definisanim za </w:t>
      </w:r>
      <w:r w:rsidRPr="10BBFB09">
        <w:rPr>
          <w:lang w:val="sr-Latn-CS"/>
        </w:rPr>
        <w:t>klijenta</w:t>
      </w:r>
      <w:r w:rsidRPr="10BBFB09" w:rsidR="00BA03E9">
        <w:rPr>
          <w:lang w:val="sr-Latn-CS"/>
        </w:rPr>
        <w:t>, a posredno i posetioc</w:t>
      </w:r>
      <w:r w:rsidRPr="10BBFB09" w:rsidR="004E4574">
        <w:rPr>
          <w:lang w:val="sr-Latn-CS"/>
        </w:rPr>
        <w:t>a</w:t>
      </w:r>
      <w:r w:rsidRPr="10BBFB09" w:rsidR="00BA03E9">
        <w:rPr>
          <w:lang w:val="sr-Latn-CS"/>
        </w:rPr>
        <w:t xml:space="preserve"> </w:t>
      </w:r>
      <w:r w:rsidRPr="10BBFB09">
        <w:rPr>
          <w:lang w:val="sr-Latn-CS"/>
        </w:rPr>
        <w:t>sajta</w:t>
      </w:r>
      <w:r w:rsidRPr="10BBFB09" w:rsidR="00BA03E9">
        <w:rPr>
          <w:lang w:val="sr-Latn-CS"/>
        </w:rPr>
        <w:t>. Zaduženja specifična z</w:t>
      </w:r>
      <w:r w:rsidRPr="10BBFB09">
        <w:rPr>
          <w:lang w:val="sr-Latn-CS"/>
        </w:rPr>
        <w:t xml:space="preserve">a zaposlenog </w:t>
      </w:r>
      <w:r w:rsidRPr="10BBFB09" w:rsidR="00BA03E9">
        <w:rPr>
          <w:lang w:val="sr-Latn-CS"/>
        </w:rPr>
        <w:t xml:space="preserve"> su ažuriranje osnovnih podataka o </w:t>
      </w:r>
      <w:r w:rsidRPr="10BBFB09">
        <w:rPr>
          <w:lang w:val="sr-Latn-CS"/>
        </w:rPr>
        <w:t>sebi i uslugama koje pruža u salonu</w:t>
      </w:r>
      <w:r w:rsidRPr="10BBFB09" w:rsidR="00BA03E9">
        <w:rPr>
          <w:lang w:val="sr-Latn-CS"/>
        </w:rPr>
        <w:t>.</w:t>
      </w:r>
    </w:p>
    <w:p w:rsidRPr="003372D3" w:rsidR="006E5E1D" w:rsidP="006E5E1D" w:rsidRDefault="00AA6106" w14:paraId="40DD8AB2" w14:textId="77777777">
      <w:pPr>
        <w:pStyle w:val="Heading2"/>
        <w:rPr>
          <w:lang w:val="sr-Latn-CS"/>
        </w:rPr>
      </w:pPr>
      <w:r>
        <w:rPr>
          <w:lang w:val="sr-Latn-CS"/>
        </w:rPr>
        <w:t>Vlasnik salona</w:t>
      </w:r>
    </w:p>
    <w:p w:rsidR="0020422A" w:rsidP="006E5E1D" w:rsidRDefault="004F0394" w14:paraId="3DE72ADA" w14:textId="77777777">
      <w:pPr>
        <w:pStyle w:val="BodyText"/>
        <w:rPr>
          <w:lang w:val="sr-Latn-CS"/>
        </w:rPr>
      </w:pPr>
      <w:r w:rsidRPr="00662438">
        <w:rPr>
          <w:u w:val="single"/>
          <w:lang w:val="sr-Latn-CS"/>
        </w:rPr>
        <w:t>Vlasnik salona</w:t>
      </w:r>
      <w:r>
        <w:rPr>
          <w:lang w:val="sr-Latn-CS"/>
        </w:rPr>
        <w:t xml:space="preserve"> može biti i zaposleni salona i zadužen je za ažuriranje podataka o salonu, raspoređivanje odmora zaposlenima, brisanje i kreiranje naloga zaposlenih</w:t>
      </w:r>
      <w:r w:rsidR="00796121">
        <w:rPr>
          <w:lang w:val="sr-Latn-CS"/>
        </w:rPr>
        <w:t xml:space="preserve">. </w:t>
      </w:r>
      <w:r w:rsidR="004E4574">
        <w:rPr>
          <w:lang w:val="sr-Latn-CS"/>
        </w:rPr>
        <w:t xml:space="preserve">Kao i u slučaju </w:t>
      </w:r>
      <w:r>
        <w:rPr>
          <w:lang w:val="sr-Latn-CS"/>
        </w:rPr>
        <w:t>zaposlenog, vlasnik</w:t>
      </w:r>
      <w:r w:rsidR="004E4574">
        <w:rPr>
          <w:lang w:val="sr-Latn-CS"/>
        </w:rPr>
        <w:t xml:space="preserve"> ima pristup svim funkcionalnostima definisanim za </w:t>
      </w:r>
      <w:r>
        <w:rPr>
          <w:lang w:val="sr-Latn-CS"/>
        </w:rPr>
        <w:t>klijenta i posetioca sajta salona</w:t>
      </w:r>
      <w:r w:rsidR="004E4574">
        <w:rPr>
          <w:lang w:val="sr-Latn-CS"/>
        </w:rPr>
        <w:t xml:space="preserve">. </w:t>
      </w:r>
    </w:p>
    <w:p w:rsidRPr="003372D3" w:rsidR="006E5E1D" w:rsidP="006E5E1D" w:rsidRDefault="006E5E1D" w14:paraId="040611BF" w14:textId="77777777">
      <w:pPr>
        <w:pStyle w:val="Heading2"/>
        <w:rPr>
          <w:lang w:val="sr-Latn-CS"/>
        </w:rPr>
      </w:pPr>
      <w:bookmarkStart w:name="_Toc163018895" w:id="5"/>
      <w:r>
        <w:rPr>
          <w:lang w:val="sr-Latn-CS"/>
        </w:rPr>
        <w:t>Administrator</w:t>
      </w:r>
      <w:bookmarkEnd w:id="5"/>
    </w:p>
    <w:p w:rsidR="0020422A" w:rsidP="006E5E1D" w:rsidRDefault="004E4574" w14:paraId="4D8E1127" w14:textId="77777777">
      <w:pPr>
        <w:pStyle w:val="BodyText"/>
        <w:rPr>
          <w:lang w:val="sr-Latn-CS"/>
        </w:rPr>
      </w:pPr>
      <w:r w:rsidRPr="00662438">
        <w:rPr>
          <w:u w:val="single"/>
          <w:lang w:val="sr-Latn-CS"/>
        </w:rPr>
        <w:t>Administrator</w:t>
      </w:r>
      <w:r>
        <w:rPr>
          <w:lang w:val="sr-Latn-CS"/>
        </w:rPr>
        <w:t xml:space="preserve">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P="00397DD2" w:rsidRDefault="006E5E1D" w14:paraId="7F825E50" w14:textId="77777777">
      <w:pPr>
        <w:pStyle w:val="Heading1"/>
        <w:rPr>
          <w:lang w:val="sr-Latn-CS"/>
        </w:rPr>
      </w:pPr>
      <w:bookmarkStart w:name="_Toc163018896" w:id="6"/>
      <w:r>
        <w:rPr>
          <w:lang w:val="sr-Latn-CS"/>
        </w:rPr>
        <w:t>Opis slučajeva korišćenja</w:t>
      </w:r>
      <w:bookmarkEnd w:id="6"/>
    </w:p>
    <w:p w:rsidR="00786068" w:rsidP="00786068" w:rsidRDefault="008E44C4" w14:paraId="3BED22ED" w14:textId="77777777">
      <w:pPr>
        <w:pStyle w:val="Heading2"/>
        <w:rPr>
          <w:lang w:val="sr-Latn-CS"/>
        </w:rPr>
      </w:pPr>
      <w:r>
        <w:rPr>
          <w:lang w:val="sr-Latn-CS"/>
        </w:rPr>
        <w:t>Prikaz informacija o salonu</w:t>
      </w:r>
    </w:p>
    <w:p w:rsidRPr="007E0B43" w:rsidR="00E67A0C" w:rsidP="00E67A0C" w:rsidRDefault="00E67A0C" w14:paraId="2AE8D39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E67A0C" w:rsidP="00E67A0C" w:rsidRDefault="00E67A0C" w14:paraId="013609E3" w14:textId="77777777">
      <w:pPr>
        <w:pStyle w:val="BodyText"/>
        <w:rPr>
          <w:lang w:val="sr-Latn-CS"/>
        </w:rPr>
      </w:pPr>
      <w:r>
        <w:rPr>
          <w:lang w:val="sr-Latn-CS"/>
        </w:rPr>
        <w:t>Prikaz sajta salona sa osnovnim podacima o salonu.</w:t>
      </w:r>
    </w:p>
    <w:p w:rsidRPr="00E67A0C" w:rsidR="00E67A0C" w:rsidP="00E67A0C" w:rsidRDefault="00E67A0C" w14:paraId="1299C43A" w14:textId="77777777">
      <w:pPr>
        <w:ind w:left="720"/>
        <w:rPr>
          <w:lang w:val="sr-Latn-CS"/>
        </w:rPr>
      </w:pPr>
    </w:p>
    <w:p w:rsidRPr="007E0B43" w:rsidR="00EB10DF" w:rsidP="002C12A7" w:rsidRDefault="00EB10DF" w14:paraId="406FE46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</w:t>
      </w:r>
      <w:r w:rsidRPr="007E0B43" w:rsidR="000366F2">
        <w:rPr>
          <w:b/>
          <w:bCs/>
          <w:lang w:val="sr-Latn-CS"/>
        </w:rPr>
        <w:t>:</w:t>
      </w:r>
    </w:p>
    <w:p w:rsidR="000366F2" w:rsidP="00EB10DF" w:rsidRDefault="007E0B43" w14:paraId="7E88A3CA" w14:textId="77777777">
      <w:pPr>
        <w:pStyle w:val="BodyText"/>
        <w:rPr>
          <w:lang w:val="sr-Latn-CS"/>
        </w:rPr>
      </w:pPr>
      <w:r>
        <w:rPr>
          <w:lang w:val="sr-Latn-CS"/>
        </w:rPr>
        <w:t>Posetilac</w:t>
      </w:r>
      <w:r w:rsidR="00FD0FC2">
        <w:rPr>
          <w:lang w:val="sr-Latn-CS"/>
        </w:rPr>
        <w:t xml:space="preserve"> sajta</w:t>
      </w:r>
      <w:r>
        <w:rPr>
          <w:lang w:val="sr-Latn-CS"/>
        </w:rPr>
        <w:t xml:space="preserve">, </w:t>
      </w:r>
      <w:r w:rsidR="00FD0FC2">
        <w:rPr>
          <w:lang w:val="sr-Latn-CS"/>
        </w:rPr>
        <w:t>Klijent sa registrovanim nalogom</w:t>
      </w:r>
      <w:r>
        <w:rPr>
          <w:lang w:val="sr-Latn-CS"/>
        </w:rPr>
        <w:t xml:space="preserve">, </w:t>
      </w:r>
      <w:r w:rsidR="00FD0FC2">
        <w:rPr>
          <w:lang w:val="sr-Latn-CS"/>
        </w:rPr>
        <w:t>Zaposleni salona</w:t>
      </w:r>
      <w:r>
        <w:rPr>
          <w:lang w:val="sr-Latn-CS"/>
        </w:rPr>
        <w:t xml:space="preserve">, </w:t>
      </w:r>
      <w:r w:rsidR="00FD0FC2">
        <w:rPr>
          <w:lang w:val="sr-Latn-CS"/>
        </w:rPr>
        <w:t>Vlasnik salona</w:t>
      </w:r>
      <w:r>
        <w:rPr>
          <w:lang w:val="sr-Latn-CS"/>
        </w:rPr>
        <w:t>, Administrator.</w:t>
      </w:r>
    </w:p>
    <w:p w:rsidRPr="007E0B43" w:rsidR="00EB10DF" w:rsidP="002C12A7" w:rsidRDefault="00EB10DF" w14:paraId="786CEE2F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Pr="007E0B43" w:rsidR="000366F2">
        <w:rPr>
          <w:b/>
          <w:bCs/>
          <w:lang w:val="sr-Latn-CS"/>
        </w:rPr>
        <w:t>:</w:t>
      </w:r>
    </w:p>
    <w:p w:rsidR="000366F2" w:rsidP="00EB10DF" w:rsidRDefault="00946092" w14:paraId="75DF0016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8E44C4" w:rsidR="00EB10DF" w:rsidP="002C12A7" w:rsidRDefault="00EB10DF" w14:paraId="5578D34A" w14:textId="77777777">
      <w:pPr>
        <w:pStyle w:val="BodyText"/>
        <w:keepNext/>
        <w:rPr>
          <w:b/>
          <w:bCs/>
          <w:lang w:val="sr-Latn-CS"/>
        </w:rPr>
      </w:pPr>
      <w:r w:rsidRPr="008E44C4">
        <w:rPr>
          <w:b/>
          <w:bCs/>
          <w:lang w:val="sr-Latn-CS"/>
        </w:rPr>
        <w:t>Osnovni tok</w:t>
      </w:r>
      <w:r w:rsidRPr="008E44C4" w:rsidR="000366F2">
        <w:rPr>
          <w:b/>
          <w:bCs/>
          <w:lang w:val="sr-Latn-CS"/>
        </w:rPr>
        <w:t>:</w:t>
      </w:r>
    </w:p>
    <w:p w:rsidRPr="008E44C4" w:rsidR="000366F2" w:rsidP="00946092" w:rsidRDefault="00946092" w14:paraId="0A9D070C" w14:textId="77777777">
      <w:pPr>
        <w:pStyle w:val="BodyText"/>
        <w:numPr>
          <w:ilvl w:val="0"/>
          <w:numId w:val="3"/>
        </w:numPr>
        <w:rPr>
          <w:lang w:val="sr-Latn-CS"/>
        </w:rPr>
      </w:pPr>
      <w:r w:rsidRPr="008E44C4">
        <w:rPr>
          <w:lang w:val="sr-Latn-CS"/>
        </w:rPr>
        <w:t xml:space="preserve">Korisnik bira </w:t>
      </w:r>
      <w:r w:rsidR="00B47E76">
        <w:rPr>
          <w:lang w:val="sr-Latn-CS"/>
        </w:rPr>
        <w:t>informacije o salonu koje želi da vidi</w:t>
      </w:r>
      <w:r w:rsidRPr="008E44C4">
        <w:rPr>
          <w:lang w:val="sr-Latn-CS"/>
        </w:rPr>
        <w:t>.</w:t>
      </w:r>
    </w:p>
    <w:p w:rsidRPr="008E44C4" w:rsidR="00946092" w:rsidP="00946092" w:rsidRDefault="00946092" w14:paraId="3FBF6C9D" w14:textId="77777777">
      <w:pPr>
        <w:pStyle w:val="BodyText"/>
        <w:numPr>
          <w:ilvl w:val="0"/>
          <w:numId w:val="3"/>
        </w:numPr>
        <w:rPr>
          <w:lang w:val="sr-Latn-CS"/>
        </w:rPr>
      </w:pPr>
      <w:r w:rsidRPr="008E44C4">
        <w:rPr>
          <w:lang w:val="sr-Latn-CS"/>
        </w:rPr>
        <w:t xml:space="preserve">Tekuća stranica se osvežava i prikazuje </w:t>
      </w:r>
      <w:r w:rsidR="00B47E76">
        <w:rPr>
          <w:lang w:val="sr-Latn-CS"/>
        </w:rPr>
        <w:t>tražene informacije</w:t>
      </w:r>
      <w:r w:rsidRPr="008E44C4">
        <w:rPr>
          <w:lang w:val="sr-Latn-CS"/>
        </w:rPr>
        <w:t>.</w:t>
      </w:r>
    </w:p>
    <w:p w:rsidRPr="008E44C4" w:rsidR="00EB10DF" w:rsidP="002C12A7" w:rsidRDefault="00EB10DF" w14:paraId="69C223F3" w14:textId="2BE86D71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</w:t>
      </w:r>
      <w:r w:rsidRPr="10BBFB09" w:rsidR="000366F2">
        <w:rPr>
          <w:b/>
          <w:bCs/>
          <w:lang w:val="sr-Latn-CS"/>
        </w:rPr>
        <w:t>:</w:t>
      </w:r>
    </w:p>
    <w:p w:rsidRPr="008E44C4" w:rsidR="000366F2" w:rsidP="00EB10DF" w:rsidRDefault="00946092" w14:paraId="09F9677B" w14:textId="77777777">
      <w:pPr>
        <w:pStyle w:val="BodyText"/>
        <w:rPr>
          <w:lang w:val="sr-Latn-CS"/>
        </w:rPr>
      </w:pPr>
      <w:r w:rsidRPr="008E44C4">
        <w:rPr>
          <w:lang w:val="sr-Latn-CS"/>
        </w:rPr>
        <w:t>Nema.</w:t>
      </w:r>
    </w:p>
    <w:p w:rsidRPr="007E0B43" w:rsidR="00EB10DF" w:rsidP="00FD018C" w:rsidRDefault="00EB10DF" w14:paraId="2C092B87" w14:textId="77777777">
      <w:pPr>
        <w:pStyle w:val="BodyText"/>
        <w:keepNext/>
        <w:tabs>
          <w:tab w:val="left" w:pos="2220"/>
        </w:tabs>
        <w:rPr>
          <w:b/>
          <w:bCs/>
          <w:lang w:val="sr-Latn-CS"/>
        </w:rPr>
      </w:pPr>
      <w:r w:rsidRPr="008E44C4">
        <w:rPr>
          <w:b/>
          <w:bCs/>
          <w:lang w:val="sr-Latn-CS"/>
        </w:rPr>
        <w:t>Posledice</w:t>
      </w:r>
      <w:r w:rsidRPr="008E44C4" w:rsidR="000366F2">
        <w:rPr>
          <w:b/>
          <w:bCs/>
          <w:lang w:val="sr-Latn-CS"/>
        </w:rPr>
        <w:t>:</w:t>
      </w:r>
      <w:r w:rsidR="00FD018C">
        <w:rPr>
          <w:b/>
          <w:bCs/>
          <w:lang w:val="sr-Latn-CS"/>
        </w:rPr>
        <w:tab/>
      </w:r>
    </w:p>
    <w:p w:rsidR="000366F2" w:rsidP="00EB10DF" w:rsidRDefault="008E44C4" w14:paraId="0A40732F" w14:textId="77777777">
      <w:pPr>
        <w:pStyle w:val="BodyText"/>
        <w:rPr>
          <w:lang w:val="sr-Latn-CS"/>
        </w:rPr>
      </w:pPr>
      <w:r>
        <w:rPr>
          <w:lang w:val="sr-Latn-CS"/>
        </w:rPr>
        <w:t>Prikazuju se odabrane informacije o salonu</w:t>
      </w:r>
      <w:r w:rsidR="00946092">
        <w:rPr>
          <w:lang w:val="sr-Latn-CS"/>
        </w:rPr>
        <w:t>.</w:t>
      </w:r>
    </w:p>
    <w:p w:rsidRPr="003372D3" w:rsidR="00786068" w:rsidP="00786068" w:rsidRDefault="00E67A0C" w14:paraId="4BFF7BCC" w14:textId="77777777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Pr="007E0B43" w:rsidR="007E0B43" w:rsidP="002C12A7" w:rsidRDefault="007E0B43" w14:paraId="648B48B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142D1D" w14:paraId="4F6BCAD7" w14:textId="77777777">
      <w:pPr>
        <w:pStyle w:val="BodyText"/>
        <w:rPr>
          <w:lang w:val="sr-Latn-CS"/>
        </w:rPr>
      </w:pPr>
      <w:r>
        <w:rPr>
          <w:lang w:val="sr-Latn-CS"/>
        </w:rPr>
        <w:t>Prijavljivanje korisnika na svoj nalog</w:t>
      </w:r>
      <w:r w:rsidR="00932297">
        <w:rPr>
          <w:lang w:val="sr-Latn-CS"/>
        </w:rPr>
        <w:t>.</w:t>
      </w:r>
    </w:p>
    <w:p w:rsidRPr="007E0B43" w:rsidR="007E0B43" w:rsidP="002C12A7" w:rsidRDefault="007E0B43" w14:paraId="0FE06A1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501655" w14:paraId="51D62F88" w14:textId="77777777">
      <w:pPr>
        <w:pStyle w:val="BodyText"/>
        <w:rPr>
          <w:lang w:val="sr-Latn-CS"/>
        </w:rPr>
      </w:pPr>
      <w:r>
        <w:rPr>
          <w:lang w:val="sr-Latn-CS"/>
        </w:rPr>
        <w:t>Posetilac sajta, Klijent sa registrovanim nalogom, Zaposleni salona, Vlasnik salona, Administrator</w:t>
      </w:r>
      <w:r w:rsidR="007E0B43">
        <w:rPr>
          <w:lang w:val="sr-Latn-CS"/>
        </w:rPr>
        <w:t>.</w:t>
      </w:r>
    </w:p>
    <w:p w:rsidRPr="007E0B43" w:rsidR="007E0B43" w:rsidP="002C12A7" w:rsidRDefault="007E0B43" w14:paraId="0CAA60A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932297" w14:paraId="53C52B8C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14D5705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D270AF" w:rsidRDefault="00D270AF" w14:paraId="5EC8489B" w14:textId="7777777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0D6927">
        <w:rPr>
          <w:lang w:val="sr-Latn-CS"/>
        </w:rPr>
        <w:t>prijavljivanje na svoj nalog</w:t>
      </w:r>
      <w:r>
        <w:rPr>
          <w:lang w:val="sr-Latn-CS"/>
        </w:rPr>
        <w:t>.</w:t>
      </w:r>
    </w:p>
    <w:p w:rsidR="00D270AF" w:rsidP="00D270AF" w:rsidRDefault="000D6927" w14:paraId="2CCA3491" w14:textId="7777777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Popunjava podatke i prijavljuje se na nalog</w:t>
      </w:r>
      <w:r w:rsidR="00D270AF">
        <w:rPr>
          <w:lang w:val="sr-Latn-CS"/>
        </w:rPr>
        <w:t>.</w:t>
      </w:r>
    </w:p>
    <w:p w:rsidRPr="007E0B43" w:rsidR="007E0B43" w:rsidP="002C12A7" w:rsidRDefault="007E0B43" w14:paraId="06F85E7E" w14:textId="7DA104D7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Izuzeci:</w:t>
      </w:r>
    </w:p>
    <w:p w:rsidR="007E0B43" w:rsidP="007E0B43" w:rsidRDefault="00932297" w14:paraId="7CC9A5A6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742FD8D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D270AF" w:rsidRDefault="00D270AF" w14:paraId="121C5B62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0D6927">
        <w:rPr>
          <w:lang w:val="sr-Latn-CS"/>
        </w:rPr>
        <w:t>korisnikova stranica sajta</w:t>
      </w:r>
      <w:r w:rsidR="00932297">
        <w:rPr>
          <w:lang w:val="sr-Latn-CS"/>
        </w:rPr>
        <w:t>.</w:t>
      </w:r>
    </w:p>
    <w:p w:rsidR="00C87D76" w:rsidP="00D270AF" w:rsidRDefault="00C87D76" w14:paraId="76453CEB" w14:textId="77777777">
      <w:pPr>
        <w:pStyle w:val="BodyText"/>
        <w:rPr>
          <w:b/>
          <w:lang w:val="sr-Latn-CS"/>
        </w:rPr>
      </w:pPr>
      <w:r>
        <w:rPr>
          <w:b/>
          <w:lang w:val="sr-Latn-CS"/>
        </w:rPr>
        <w:t>Dijagram sekvence:</w:t>
      </w:r>
    </w:p>
    <w:p w:rsidRPr="00C87D76" w:rsidR="00C87D76" w:rsidP="00D270AF" w:rsidRDefault="00C87D76" w14:paraId="0F339C4C" w14:textId="77777777">
      <w:pPr>
        <w:pStyle w:val="BodyText"/>
        <w:rPr>
          <w:b/>
          <w:lang w:val="sr-Latn-CS"/>
        </w:rPr>
      </w:pPr>
      <w:r>
        <w:rPr>
          <w:b/>
          <w:noProof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34DBB955" wp14:editId="07777777">
            <wp:simplePos x="0" y="0"/>
            <wp:positionH relativeFrom="column">
              <wp:posOffset>-171450</wp:posOffset>
            </wp:positionH>
            <wp:positionV relativeFrom="paragraph">
              <wp:posOffset>1270</wp:posOffset>
            </wp:positionV>
            <wp:extent cx="6543675" cy="5320030"/>
            <wp:effectExtent l="0" t="0" r="0" b="0"/>
            <wp:wrapTight wrapText="bothSides">
              <wp:wrapPolygon edited="0">
                <wp:start x="0" y="0"/>
                <wp:lineTo x="0" y="21502"/>
                <wp:lineTo x="21569" y="21502"/>
                <wp:lineTo x="21569" y="0"/>
                <wp:lineTo x="0" y="0"/>
              </wp:wrapPolygon>
            </wp:wrapTight>
            <wp:docPr id="7" name="Picture 7" descr="C:\Users\jelen\Downloads\prijavljiva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len\Downloads\prijavljivanj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372D3" w:rsidR="00786068" w:rsidP="00786068" w:rsidRDefault="00501655" w14:paraId="2B77E5AD" w14:textId="77777777">
      <w:pPr>
        <w:pStyle w:val="Heading2"/>
        <w:rPr>
          <w:lang w:val="sr-Latn-CS"/>
        </w:rPr>
      </w:pPr>
      <w:r>
        <w:rPr>
          <w:lang w:val="sr-Latn-CS"/>
        </w:rPr>
        <w:t>M</w:t>
      </w:r>
      <w:r w:rsidR="00490CAE">
        <w:rPr>
          <w:lang w:val="sr-Latn-CS"/>
        </w:rPr>
        <w:t>ogućnost zak</w:t>
      </w:r>
      <w:r>
        <w:rPr>
          <w:lang w:val="sr-Latn-CS"/>
        </w:rPr>
        <w:t>azivanja i otkazivanja termina</w:t>
      </w:r>
    </w:p>
    <w:p w:rsidRPr="007E0B43" w:rsidR="007E0B43" w:rsidP="002C12A7" w:rsidRDefault="007E0B43" w14:paraId="2EB1998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0D6927" w14:paraId="3DF58EF2" w14:textId="77777777">
      <w:pPr>
        <w:pStyle w:val="BodyText"/>
        <w:rPr>
          <w:lang w:val="sr-Latn-CS"/>
        </w:rPr>
      </w:pPr>
      <w:r>
        <w:rPr>
          <w:lang w:val="sr-Latn-CS"/>
        </w:rPr>
        <w:t>Opcija da korisnik zakaže ili otkaže termin u salonu</w:t>
      </w:r>
      <w:r w:rsidR="003A60C6">
        <w:rPr>
          <w:lang w:val="sr-Latn-CS"/>
        </w:rPr>
        <w:t>.</w:t>
      </w:r>
    </w:p>
    <w:p w:rsidRPr="007E0B43" w:rsidR="007E0B43" w:rsidP="002C12A7" w:rsidRDefault="007E0B43" w14:paraId="34EB80CF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12EB1131" w:rsidRDefault="00501655" w14:paraId="53F08CCD" w14:textId="50600BA4">
      <w:pPr>
        <w:pStyle w:val="BodyText"/>
        <w:ind w:left="0" w:firstLine="720"/>
        <w:rPr>
          <w:lang w:val="sr-Latn-CS"/>
        </w:rPr>
      </w:pPr>
      <w:r w:rsidRPr="12EB1131" w:rsidR="00501655">
        <w:rPr>
          <w:lang w:val="sr-Latn-CS"/>
        </w:rPr>
        <w:t>Klijent sa registrovanim nalogom, Zaposleni salona, Vlasnik salona, Administrator</w:t>
      </w:r>
      <w:r w:rsidRPr="12EB1131" w:rsidR="007E0B43">
        <w:rPr>
          <w:lang w:val="sr-Latn-CS"/>
        </w:rPr>
        <w:t>.</w:t>
      </w:r>
    </w:p>
    <w:p w:rsidRPr="007E0B43" w:rsidR="007E0B43" w:rsidP="002C12A7" w:rsidRDefault="007E0B43" w14:paraId="255EDED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3A60C6" w14:paraId="245E01DA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0007719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3A60C6" w:rsidRDefault="000D6927" w14:paraId="6BBD649D" w14:textId="77777777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zakazuje ili oktazuje svoj termin u salonu</w:t>
      </w:r>
      <w:r w:rsidR="003A60C6">
        <w:rPr>
          <w:lang w:val="sr-Latn-CS"/>
        </w:rPr>
        <w:t>.</w:t>
      </w:r>
    </w:p>
    <w:p w:rsidR="003A60C6" w:rsidP="003A60C6" w:rsidRDefault="000D6927" w14:paraId="79FF8EA4" w14:textId="77777777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uspešno zakazivanje ili otkazivanje</w:t>
      </w:r>
      <w:r w:rsidR="003A60C6">
        <w:rPr>
          <w:lang w:val="sr-Latn-CS"/>
        </w:rPr>
        <w:t>.</w:t>
      </w:r>
    </w:p>
    <w:p w:rsidRPr="007E0B43" w:rsidR="007E0B43" w:rsidP="002C12A7" w:rsidRDefault="007E0B43" w14:paraId="37362AE5" w14:textId="4184A4E7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lastRenderedPageBreak/>
        <w:t>Izuzeci:</w:t>
      </w:r>
    </w:p>
    <w:p w:rsidR="007E0B43" w:rsidP="007E0B43" w:rsidRDefault="003A60C6" w14:paraId="2A00129D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61A4FB0B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3A60C6" w:rsidRDefault="003A60C6" w14:paraId="41AEB9E1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0D6927">
        <w:rPr>
          <w:lang w:val="sr-Latn-CS"/>
        </w:rPr>
        <w:t>korisnikova stranica sa zakazanim terminima</w:t>
      </w:r>
      <w:r>
        <w:rPr>
          <w:lang w:val="sr-Latn-CS"/>
        </w:rPr>
        <w:t>.</w:t>
      </w:r>
    </w:p>
    <w:p w:rsidRPr="003372D3" w:rsidR="00786068" w:rsidP="00786068" w:rsidRDefault="00501655" w14:paraId="2C4288B6" w14:textId="77777777">
      <w:pPr>
        <w:pStyle w:val="Heading2"/>
        <w:rPr>
          <w:lang w:val="sr-Latn-CS"/>
        </w:rPr>
      </w:pPr>
      <w:r>
        <w:rPr>
          <w:lang w:val="sr-Latn-CS"/>
        </w:rPr>
        <w:t>Mogućnost kupovine proizvoda</w:t>
      </w:r>
    </w:p>
    <w:p w:rsidRPr="007E0B43" w:rsidR="007E0B43" w:rsidP="002C12A7" w:rsidRDefault="007E0B43" w14:paraId="08F5DD0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25395B" w14:paraId="1DABC4EC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E114DC">
        <w:rPr>
          <w:lang w:val="sr-Latn-CS"/>
        </w:rPr>
        <w:t>dostupnih proizvoda za poručivanje</w:t>
      </w:r>
      <w:r>
        <w:rPr>
          <w:lang w:val="sr-Latn-CS"/>
        </w:rPr>
        <w:t>.</w:t>
      </w:r>
    </w:p>
    <w:p w:rsidRPr="007E0B43" w:rsidR="007E0B43" w:rsidP="002C12A7" w:rsidRDefault="007E0B43" w14:paraId="0CD5425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0D6927" w14:paraId="1C2C41AE" w14:textId="7ADA6403">
      <w:pPr>
        <w:pStyle w:val="BodyText"/>
        <w:rPr>
          <w:lang w:val="sr-Latn-CS"/>
        </w:rPr>
      </w:pPr>
      <w:r w:rsidRPr="12EB1131" w:rsidR="000D6927">
        <w:rPr>
          <w:lang w:val="sr-Latn-CS"/>
        </w:rPr>
        <w:t>Klijent sa registrovanim nalogom, Zaposleni salona, Vlasnik salona, Administrator</w:t>
      </w:r>
      <w:r w:rsidRPr="12EB1131" w:rsidR="007E0B43">
        <w:rPr>
          <w:lang w:val="sr-Latn-CS"/>
        </w:rPr>
        <w:t>.</w:t>
      </w:r>
    </w:p>
    <w:p w:rsidRPr="007E0B43" w:rsidR="007E0B43" w:rsidP="002C12A7" w:rsidRDefault="007E0B43" w14:paraId="3D51595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B93619" w14:paraId="62650023" w14:textId="77777777">
      <w:pPr>
        <w:pStyle w:val="BodyText"/>
        <w:rPr>
          <w:lang w:val="sr-Latn-CS"/>
        </w:rPr>
      </w:pPr>
      <w:r>
        <w:rPr>
          <w:lang w:val="sr-Latn-CS"/>
        </w:rPr>
        <w:t>Prijavljen korisnik sajta</w:t>
      </w:r>
      <w:r w:rsidR="0025395B">
        <w:rPr>
          <w:lang w:val="sr-Latn-CS"/>
        </w:rPr>
        <w:t>.</w:t>
      </w:r>
    </w:p>
    <w:p w:rsidRPr="007E0B43" w:rsidR="007E0B43" w:rsidP="002C12A7" w:rsidRDefault="007E0B43" w14:paraId="3F80E9BE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25395B" w:rsidRDefault="00B93619" w14:paraId="709C55E6" w14:textId="7777777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 proizvoda i količine za poručivanje</w:t>
      </w:r>
      <w:r w:rsidR="0025395B">
        <w:rPr>
          <w:lang w:val="sr-Latn-CS"/>
        </w:rPr>
        <w:t>.</w:t>
      </w:r>
    </w:p>
    <w:p w:rsidR="0025395B" w:rsidP="0025395B" w:rsidRDefault="00B93619" w14:paraId="656DADA5" w14:textId="7777777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 korpe</w:t>
      </w:r>
      <w:r w:rsidR="0025395B">
        <w:rPr>
          <w:lang w:val="sr-Latn-CS"/>
        </w:rPr>
        <w:t>.</w:t>
      </w:r>
    </w:p>
    <w:p w:rsidRPr="007E0B43" w:rsidR="007E0B43" w:rsidP="002C12A7" w:rsidRDefault="007E0B43" w14:paraId="02C5EBE6" w14:textId="5059FA68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Izuzeci:</w:t>
      </w:r>
    </w:p>
    <w:p w:rsidR="007E0B43" w:rsidP="007E0B43" w:rsidRDefault="0025395B" w14:paraId="2D620B3C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5C188C6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7E0B43" w:rsidRDefault="0025395B" w14:paraId="12F9B7F2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podacima o </w:t>
      </w:r>
      <w:r w:rsidR="00B93619">
        <w:rPr>
          <w:lang w:val="sr-Latn-CS"/>
        </w:rPr>
        <w:t>izabranim proizvodima</w:t>
      </w:r>
      <w:r>
        <w:rPr>
          <w:lang w:val="sr-Latn-CS"/>
        </w:rPr>
        <w:t>.</w:t>
      </w:r>
    </w:p>
    <w:p w:rsidRPr="003372D3" w:rsidR="00786068" w:rsidP="00786068" w:rsidRDefault="00F543E2" w14:paraId="660435C7" w14:textId="77777777">
      <w:pPr>
        <w:pStyle w:val="Heading2"/>
        <w:rPr>
          <w:lang w:val="sr-Latn-CS"/>
        </w:rPr>
      </w:pPr>
      <w:r>
        <w:rPr>
          <w:lang w:val="sr-Latn-CS"/>
        </w:rPr>
        <w:t>Brisanje naloga</w:t>
      </w:r>
    </w:p>
    <w:p w:rsidRPr="007E0B43" w:rsidR="007E0B43" w:rsidP="002C12A7" w:rsidRDefault="007E0B43" w14:paraId="5B5730E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E55045" w:rsidRDefault="00B93619" w14:paraId="4DA49B0B" w14:textId="77777777">
      <w:pPr>
        <w:pStyle w:val="BodyText"/>
        <w:rPr>
          <w:lang w:val="sr-Latn-CS"/>
        </w:rPr>
      </w:pPr>
      <w:r>
        <w:rPr>
          <w:lang w:val="sr-Latn-CS"/>
        </w:rPr>
        <w:t>Mogućnost brisanja postojećeg naloga</w:t>
      </w:r>
      <w:r w:rsidR="00373231">
        <w:rPr>
          <w:lang w:val="sr-Latn-CS"/>
        </w:rPr>
        <w:t>.</w:t>
      </w:r>
    </w:p>
    <w:p w:rsidRPr="007E0B43" w:rsidR="007E0B43" w:rsidP="002C12A7" w:rsidRDefault="007E0B43" w14:paraId="37D6166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B93619" w14:paraId="5B31F3AC" w14:textId="7FF7EB7B">
      <w:pPr>
        <w:pStyle w:val="BodyText"/>
        <w:rPr>
          <w:lang w:val="sr-Latn-CS"/>
        </w:rPr>
      </w:pPr>
      <w:r w:rsidRPr="12EB1131" w:rsidR="00B93619">
        <w:rPr>
          <w:lang w:val="sr-Latn-CS"/>
        </w:rPr>
        <w:t>Klijent sa registrovanim nalogom, Zaposleni salona, Vlasnik salona, Administrator</w:t>
      </w:r>
      <w:r w:rsidRPr="12EB1131" w:rsidR="007E0B43">
        <w:rPr>
          <w:lang w:val="sr-Latn-CS"/>
        </w:rPr>
        <w:t>.</w:t>
      </w:r>
    </w:p>
    <w:p w:rsidRPr="007E0B43" w:rsidR="007E0B43" w:rsidP="002C12A7" w:rsidRDefault="007E0B43" w14:paraId="657F09B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373231" w14:paraId="334A7215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informacijama o </w:t>
      </w:r>
      <w:r w:rsidR="00B93619">
        <w:rPr>
          <w:lang w:val="sr-Latn-CS"/>
        </w:rPr>
        <w:t>korisničkom nalogu</w:t>
      </w:r>
      <w:r>
        <w:rPr>
          <w:lang w:val="sr-Latn-CS"/>
        </w:rPr>
        <w:t>.</w:t>
      </w:r>
    </w:p>
    <w:p w:rsidRPr="007E0B43" w:rsidR="007E0B43" w:rsidP="002C12A7" w:rsidRDefault="007E0B43" w14:paraId="3430259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373231" w:rsidRDefault="00373231" w14:paraId="397B5BB1" w14:textId="7777777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B93619">
        <w:rPr>
          <w:lang w:val="sr-Latn-CS"/>
        </w:rPr>
        <w:t>brisanje naloga</w:t>
      </w:r>
      <w:r>
        <w:rPr>
          <w:lang w:val="sr-Latn-CS"/>
        </w:rPr>
        <w:t>.</w:t>
      </w:r>
    </w:p>
    <w:p w:rsidR="00373231" w:rsidP="00373231" w:rsidRDefault="00B93619" w14:paraId="5F185B2F" w14:textId="7777777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nakon uspešnog brisanja</w:t>
      </w:r>
      <w:r w:rsidR="00373231">
        <w:rPr>
          <w:lang w:val="sr-Latn-CS"/>
        </w:rPr>
        <w:t>.</w:t>
      </w:r>
    </w:p>
    <w:p w:rsidRPr="007E0B43" w:rsidR="007E0B43" w:rsidP="002C12A7" w:rsidRDefault="007E0B43" w14:paraId="45ED464E" w14:textId="028AC0A7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Izuzeci:</w:t>
      </w:r>
    </w:p>
    <w:p w:rsidR="007E0B43" w:rsidP="007E0B43" w:rsidRDefault="00ED1FFE" w14:paraId="23D1E624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76D322CF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B40836" w:rsidRDefault="00ED1FFE" w14:paraId="45FD4A9E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B93619">
        <w:rPr>
          <w:lang w:val="sr-Latn-CS"/>
        </w:rPr>
        <w:t>početna stranica sajta</w:t>
      </w:r>
      <w:r>
        <w:rPr>
          <w:lang w:val="sr-Latn-CS"/>
        </w:rPr>
        <w:t>.</w:t>
      </w:r>
    </w:p>
    <w:p w:rsidRPr="003372D3" w:rsidR="00786068" w:rsidP="00786068" w:rsidRDefault="00F543E2" w14:paraId="7A81E3D4" w14:textId="77777777">
      <w:pPr>
        <w:pStyle w:val="Heading2"/>
        <w:rPr>
          <w:lang w:val="sr-Latn-CS"/>
        </w:rPr>
      </w:pPr>
      <w:r>
        <w:rPr>
          <w:lang w:val="sr-Latn-CS"/>
        </w:rPr>
        <w:t>Ažuriranje podataka o sebi</w:t>
      </w:r>
    </w:p>
    <w:p w:rsidRPr="007E0B43" w:rsidR="007E0B43" w:rsidP="002C12A7" w:rsidRDefault="007E0B43" w14:paraId="109DFDA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B93619" w14:paraId="66B553EA" w14:textId="77777777">
      <w:pPr>
        <w:pStyle w:val="BodyText"/>
        <w:rPr>
          <w:lang w:val="sr-Latn-CS"/>
        </w:rPr>
      </w:pPr>
      <w:r>
        <w:rPr>
          <w:lang w:val="sr-Latn-CS"/>
        </w:rPr>
        <w:t>Prikaz korisničkog naloga i mogućnost izmene postojećih podataka</w:t>
      </w:r>
      <w:r w:rsidR="00B40836">
        <w:rPr>
          <w:lang w:val="sr-Latn-CS"/>
        </w:rPr>
        <w:t>.</w:t>
      </w:r>
    </w:p>
    <w:p w:rsidRPr="007E0B43" w:rsidR="007E0B43" w:rsidP="002C12A7" w:rsidRDefault="007E0B43" w14:paraId="344A8A0B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7E0B43" w:rsidP="007E0B43" w:rsidRDefault="00B93619" w14:paraId="3F704A81" w14:textId="6B94C2F8">
      <w:pPr>
        <w:pStyle w:val="BodyText"/>
        <w:rPr>
          <w:lang w:val="sr-Latn-CS"/>
        </w:rPr>
      </w:pPr>
      <w:r w:rsidRPr="12EB1131" w:rsidR="00B93619">
        <w:rPr>
          <w:lang w:val="sr-Latn-CS"/>
        </w:rPr>
        <w:t>Klijent sa registrovanim nalogom, Zaposleni salona, Vlasnik salona, Administrator</w:t>
      </w:r>
      <w:r w:rsidRPr="12EB1131" w:rsidR="007E0B43">
        <w:rPr>
          <w:lang w:val="sr-Latn-CS"/>
        </w:rPr>
        <w:t>.</w:t>
      </w:r>
    </w:p>
    <w:p w:rsidRPr="007E0B43" w:rsidR="007E0B43" w:rsidP="002C12A7" w:rsidRDefault="007E0B43" w14:paraId="7CC3DFE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B40836" w14:paraId="5E90E221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142DD65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F93061" w:rsidRDefault="00B93619" w14:paraId="0E1D346D" w14:textId="7777777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podatke koje želi da izmeni</w:t>
      </w:r>
      <w:r w:rsidR="00F93061">
        <w:rPr>
          <w:lang w:val="sr-Latn-CS"/>
        </w:rPr>
        <w:t>.</w:t>
      </w:r>
    </w:p>
    <w:p w:rsidR="00F93061" w:rsidP="00F93061" w:rsidRDefault="00B93619" w14:paraId="46737098" w14:textId="7777777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nove podatke</w:t>
      </w:r>
      <w:r w:rsidR="00F93061">
        <w:rPr>
          <w:lang w:val="sr-Latn-CS"/>
        </w:rPr>
        <w:t>.</w:t>
      </w:r>
    </w:p>
    <w:p w:rsidR="00F93061" w:rsidP="00F93061" w:rsidRDefault="00B93619" w14:paraId="4FFCB4A5" w14:textId="6D71B76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Pr="00662438">
        <w:rPr>
          <w:i/>
          <w:iCs/>
          <w:lang w:val="sr-Latn-CS"/>
        </w:rPr>
        <w:t>ažuriraj</w:t>
      </w:r>
      <w:r>
        <w:rPr>
          <w:lang w:val="sr-Latn-CS"/>
        </w:rPr>
        <w:t xml:space="preserve"> i ažurira svoje podatke</w:t>
      </w:r>
      <w:r w:rsidR="00F93061">
        <w:rPr>
          <w:lang w:val="sr-Latn-CS"/>
        </w:rPr>
        <w:t>.</w:t>
      </w:r>
    </w:p>
    <w:p w:rsidR="00F93061" w:rsidP="00F93061" w:rsidRDefault="00F93061" w14:paraId="46DB291A" w14:textId="7777777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="00775BA6">
        <w:rPr>
          <w:lang w:val="sr-Latn-CS"/>
        </w:rPr>
        <w:t>ažurirane podatke</w:t>
      </w:r>
      <w:r>
        <w:rPr>
          <w:lang w:val="sr-Latn-CS"/>
        </w:rPr>
        <w:t>.</w:t>
      </w:r>
    </w:p>
    <w:p w:rsidRPr="007E0B43" w:rsidR="007E0B43" w:rsidP="002C12A7" w:rsidRDefault="007E0B43" w14:paraId="4DB115E9" w14:textId="67953A57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Izuze-ci:</w:t>
      </w:r>
    </w:p>
    <w:p w:rsidR="007E0B43" w:rsidP="007E0B43" w:rsidRDefault="00B40836" w14:paraId="763A1ED7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55551DD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B40836" w:rsidRDefault="00B40836" w14:paraId="6565B633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0C540B">
        <w:rPr>
          <w:lang w:val="sr-Latn-CS"/>
        </w:rPr>
        <w:t>ažurirana stranica korisnika</w:t>
      </w:r>
      <w:r>
        <w:rPr>
          <w:lang w:val="sr-Latn-CS"/>
        </w:rPr>
        <w:t>.</w:t>
      </w:r>
    </w:p>
    <w:p w:rsidRPr="00CE15DC" w:rsidR="00CE15DC" w:rsidP="00CE15DC" w:rsidRDefault="00CE15DC" w14:paraId="69C1AECA" w14:textId="77777777">
      <w:pPr>
        <w:pStyle w:val="BodyText"/>
        <w:rPr>
          <w:b/>
          <w:lang w:val="sr-Latn-CS"/>
        </w:rPr>
      </w:pPr>
      <w:r>
        <w:rPr>
          <w:b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05A8CFAB" wp14:editId="38338027">
            <wp:simplePos x="0" y="0"/>
            <wp:positionH relativeFrom="column">
              <wp:posOffset>-142875</wp:posOffset>
            </wp:positionH>
            <wp:positionV relativeFrom="paragraph">
              <wp:posOffset>344170</wp:posOffset>
            </wp:positionV>
            <wp:extent cx="6553200" cy="4532630"/>
            <wp:effectExtent l="0" t="0" r="0" b="0"/>
            <wp:wrapTight wrapText="bothSides">
              <wp:wrapPolygon edited="0">
                <wp:start x="0" y="0"/>
                <wp:lineTo x="0" y="21515"/>
                <wp:lineTo x="21537" y="21515"/>
                <wp:lineTo x="21537" y="0"/>
                <wp:lineTo x="0" y="0"/>
              </wp:wrapPolygon>
            </wp:wrapTight>
            <wp:docPr id="8" name="Picture 8" descr="C:\Users\jelen\Downloads\azurira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len\Downloads\azuriranj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sr-Latn-CS"/>
        </w:rPr>
        <w:t>Dijagram sekvence:</w:t>
      </w:r>
    </w:p>
    <w:p w:rsidRPr="003372D3" w:rsidR="00786068" w:rsidP="00786068" w:rsidRDefault="00F543E2" w14:paraId="52C98814" w14:textId="77777777">
      <w:pPr>
        <w:pStyle w:val="Heading2"/>
        <w:rPr>
          <w:lang w:val="sr-Latn-CS"/>
        </w:rPr>
      </w:pPr>
      <w:r>
        <w:rPr>
          <w:lang w:val="sr-Latn-CS"/>
        </w:rPr>
        <w:lastRenderedPageBreak/>
        <w:t>Mogućnost ostavljanja komentara</w:t>
      </w:r>
    </w:p>
    <w:p w:rsidRPr="007E0B43" w:rsidR="00DD4C2E" w:rsidP="002C12A7" w:rsidRDefault="00DD4C2E" w14:paraId="1D3DE95E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P="00DD4C2E" w:rsidRDefault="00DD4C2E" w14:paraId="3E51E41F" w14:textId="27EF270C">
      <w:pPr>
        <w:pStyle w:val="BodyText"/>
        <w:rPr>
          <w:lang w:val="sr-Latn-CS"/>
        </w:rPr>
      </w:pPr>
      <w:r>
        <w:rPr>
          <w:lang w:val="sr-Latn-CS"/>
        </w:rPr>
        <w:t>Prikaz stranice</w:t>
      </w:r>
      <w:r w:rsidR="006E3547">
        <w:rPr>
          <w:lang w:val="sr-Latn-CS"/>
        </w:rPr>
        <w:t xml:space="preserve"> za ostavljavanje komentara/feedback-a i pregled ocena ostalih korisnika.</w:t>
      </w:r>
    </w:p>
    <w:p w:rsidRPr="007E0B43" w:rsidR="00DD4C2E" w:rsidP="002C12A7" w:rsidRDefault="00DD4C2E" w14:paraId="173695B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P="00DD4C2E" w:rsidRDefault="00440960" w14:paraId="3E2713F8" w14:textId="706BAAC1">
      <w:pPr>
        <w:pStyle w:val="BodyText"/>
        <w:rPr>
          <w:lang w:val="sr-Latn-CS"/>
        </w:rPr>
      </w:pPr>
      <w:r w:rsidRPr="12EB1131" w:rsidR="00440960">
        <w:rPr>
          <w:lang w:val="sr-Latn-CS"/>
        </w:rPr>
        <w:t>Klijent sa registrovanim nalogom, Zaposleni salona, Vlasnik salona, Administrator</w:t>
      </w:r>
      <w:r w:rsidRPr="12EB1131" w:rsidR="00DD4C2E">
        <w:rPr>
          <w:lang w:val="sr-Latn-CS"/>
        </w:rPr>
        <w:t>.</w:t>
      </w:r>
    </w:p>
    <w:p w:rsidRPr="007E0B43" w:rsidR="00DD4C2E" w:rsidP="002C12A7" w:rsidRDefault="00DD4C2E" w14:paraId="43E4565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P="00DD4C2E" w:rsidRDefault="00DD4C2E" w14:paraId="6FB0F285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DD4C2E" w:rsidP="002C12A7" w:rsidRDefault="00DD4C2E" w14:paraId="60702F9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P="002C12A7" w:rsidRDefault="00DD4C2E" w14:paraId="183B5EC9" w14:textId="64534D7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440960">
        <w:rPr>
          <w:lang w:val="sr-Latn-CS"/>
        </w:rPr>
        <w:t xml:space="preserve">ostavlja </w:t>
      </w:r>
      <w:r w:rsidR="006E3547">
        <w:rPr>
          <w:lang w:val="sr-Latn-CS"/>
        </w:rPr>
        <w:t>ocenu i komentar na kvalitet pru</w:t>
      </w:r>
      <w:r w:rsidR="006E3547">
        <w:rPr>
          <w:lang w:val="sr-Latn-RS"/>
        </w:rPr>
        <w:t>ženih usluga</w:t>
      </w:r>
      <w:r>
        <w:rPr>
          <w:lang w:val="sr-Latn-CS"/>
        </w:rPr>
        <w:t>.</w:t>
      </w:r>
    </w:p>
    <w:p w:rsidRPr="00440960" w:rsidR="00440960" w:rsidP="00440960" w:rsidRDefault="00440960" w14:paraId="49AD189C" w14:textId="77777777">
      <w:pPr>
        <w:pStyle w:val="BodyText"/>
        <w:numPr>
          <w:ilvl w:val="0"/>
          <w:numId w:val="19"/>
        </w:numPr>
        <w:rPr>
          <w:b/>
          <w:bCs/>
          <w:lang w:val="sr-Latn-CS"/>
        </w:rPr>
      </w:pPr>
      <w:r>
        <w:rPr>
          <w:lang w:val="sr-Latn-CS"/>
        </w:rPr>
        <w:t>Prikazuje se komentar u okviru njegovog naloga</w:t>
      </w:r>
      <w:r w:rsidR="00DD4C2E">
        <w:rPr>
          <w:lang w:val="sr-Latn-CS"/>
        </w:rPr>
        <w:t>.</w:t>
      </w:r>
    </w:p>
    <w:p w:rsidRPr="007E0B43" w:rsidR="00DD4C2E" w:rsidP="00440960" w:rsidRDefault="00440960" w14:paraId="0C40A90E" w14:textId="1446E0A7">
      <w:pPr>
        <w:pStyle w:val="BodyText"/>
        <w:rPr>
          <w:b/>
          <w:bCs/>
          <w:lang w:val="sr-Latn-CS"/>
        </w:rPr>
      </w:pPr>
      <w:r w:rsidRPr="10BBFB09">
        <w:rPr>
          <w:b/>
          <w:bCs/>
          <w:lang w:val="sr-Latn-CS"/>
        </w:rPr>
        <w:t xml:space="preserve"> </w:t>
      </w:r>
      <w:r w:rsidRPr="10BBFB09" w:rsidR="00DD4C2E">
        <w:rPr>
          <w:b/>
          <w:bCs/>
          <w:lang w:val="sr-Latn-CS"/>
        </w:rPr>
        <w:t>Izuzeci:</w:t>
      </w:r>
    </w:p>
    <w:p w:rsidR="00DD4C2E" w:rsidP="00DD4C2E" w:rsidRDefault="00DD4C2E" w14:paraId="34099380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DD4C2E" w:rsidP="002C12A7" w:rsidRDefault="00DD4C2E" w14:paraId="67759CB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P="00DD4C2E" w:rsidRDefault="00DD4C2E" w14:paraId="443B883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440960">
        <w:rPr>
          <w:lang w:val="sr-Latn-CS"/>
        </w:rPr>
        <w:t>korisničkim nalogom ili zakazanim terminom</w:t>
      </w:r>
      <w:r>
        <w:rPr>
          <w:lang w:val="sr-Latn-CS"/>
        </w:rPr>
        <w:t>.</w:t>
      </w:r>
    </w:p>
    <w:p w:rsidRPr="003372D3" w:rsidR="00786068" w:rsidP="00785A86" w:rsidRDefault="00F543E2" w14:paraId="43077A0D" w14:textId="77777777">
      <w:pPr>
        <w:pStyle w:val="Heading2"/>
        <w:rPr>
          <w:lang w:val="sr-Latn-CS"/>
        </w:rPr>
      </w:pPr>
      <w:r>
        <w:rPr>
          <w:lang w:val="sr-Latn-CS"/>
        </w:rPr>
        <w:t>Evidencija potrošenih proizvoda</w:t>
      </w:r>
    </w:p>
    <w:p w:rsidRPr="007E0B43" w:rsidR="007E0B43" w:rsidP="007E0B43" w:rsidRDefault="007E0B43" w14:paraId="0EF53760" w14:textId="7777777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3D3B61" w14:paraId="490167FF" w14:textId="254EF33B">
      <w:pPr>
        <w:pStyle w:val="BodyText"/>
        <w:rPr>
          <w:lang w:val="sr-Latn-CS"/>
        </w:rPr>
      </w:pPr>
      <w:r>
        <w:rPr>
          <w:lang w:val="sr-Latn-CS"/>
        </w:rPr>
        <w:t>Prikaz liste potrošenih proizvoda u toku termina</w:t>
      </w:r>
      <w:r w:rsidR="002D6BA0">
        <w:rPr>
          <w:lang w:val="sr-Latn-CS"/>
        </w:rPr>
        <w:t>.</w:t>
      </w:r>
    </w:p>
    <w:p w:rsidRPr="007E0B43" w:rsidR="007E0B43" w:rsidP="002C12A7" w:rsidRDefault="007E0B43" w14:paraId="12FEC75F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F10E67" w14:paraId="0A2BF976" w14:textId="77777777">
      <w:pPr>
        <w:pStyle w:val="BodyText"/>
        <w:rPr>
          <w:lang w:val="sr-Latn-CS"/>
        </w:rPr>
      </w:pPr>
      <w:r>
        <w:rPr>
          <w:lang w:val="sr-Latn-CS"/>
        </w:rPr>
        <w:t>Zaposleni salona, Vlasnik salona, Administrator</w:t>
      </w:r>
      <w:r w:rsidR="007E0B43">
        <w:rPr>
          <w:lang w:val="sr-Latn-CS"/>
        </w:rPr>
        <w:t>.</w:t>
      </w:r>
    </w:p>
    <w:p w:rsidRPr="007E0B43" w:rsidR="007E0B43" w:rsidP="002C12A7" w:rsidRDefault="007E0B43" w14:paraId="47C6CA4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C549E0" w14:paraId="26739BFC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782F1E8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C549E0" w:rsidRDefault="00F10E67" w14:paraId="6E26EA39" w14:textId="666F4BD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Zaposleni dodaje potrošene proizvode </w:t>
      </w:r>
      <w:r w:rsidR="002D6BA0">
        <w:rPr>
          <w:lang w:val="sr-Latn-CS"/>
        </w:rPr>
        <w:t>na kraju radnog dan</w:t>
      </w:r>
      <w:r>
        <w:rPr>
          <w:lang w:val="sr-Latn-CS"/>
        </w:rPr>
        <w:t>a</w:t>
      </w:r>
      <w:r w:rsidR="00C549E0">
        <w:rPr>
          <w:lang w:val="sr-Latn-CS"/>
        </w:rPr>
        <w:t>.</w:t>
      </w:r>
    </w:p>
    <w:p w:rsidR="00C549E0" w:rsidP="00C549E0" w:rsidRDefault="00F10E67" w14:paraId="58460600" w14:textId="7777777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stranica sa ukupnim potrošnjama za taj dan</w:t>
      </w:r>
      <w:r w:rsidR="00AF7F69">
        <w:rPr>
          <w:lang w:val="sr-Latn-CS"/>
        </w:rPr>
        <w:t>.</w:t>
      </w:r>
    </w:p>
    <w:p w:rsidRPr="007E0B43" w:rsidR="007E0B43" w:rsidP="002C12A7" w:rsidRDefault="007E0B43" w14:paraId="689D8374" w14:textId="403EE3DA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Izuzeci:</w:t>
      </w:r>
    </w:p>
    <w:p w:rsidR="007E0B43" w:rsidP="007E0B43" w:rsidRDefault="00C549E0" w14:paraId="6FA8D4E0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57EB155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C549E0" w:rsidRDefault="00C549E0" w14:paraId="063055FB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F10E67">
        <w:rPr>
          <w:lang w:val="sr-Latn-CS"/>
        </w:rPr>
        <w:t>sa listom potrošenih proizvoda za taj dan</w:t>
      </w:r>
      <w:r w:rsidR="007E0B43">
        <w:rPr>
          <w:lang w:val="sr-Latn-CS"/>
        </w:rPr>
        <w:t>.</w:t>
      </w:r>
    </w:p>
    <w:p w:rsidRPr="003372D3" w:rsidR="00786068" w:rsidP="00786068" w:rsidRDefault="000D6927" w14:paraId="71B51A28" w14:textId="77777777">
      <w:pPr>
        <w:pStyle w:val="Heading2"/>
        <w:rPr>
          <w:lang w:val="sr-Latn-CS"/>
        </w:rPr>
      </w:pPr>
      <w:r>
        <w:rPr>
          <w:lang w:val="sr-Latn-CS"/>
        </w:rPr>
        <w:t>Lista zakazanih termina</w:t>
      </w:r>
    </w:p>
    <w:p w:rsidRPr="007E0B43" w:rsidR="007E0B43" w:rsidP="007E0B43" w:rsidRDefault="007E0B43" w14:paraId="143ED870" w14:textId="7777777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407EF3" w14:paraId="5844539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476645">
        <w:rPr>
          <w:lang w:val="sr-Latn-CS"/>
        </w:rPr>
        <w:t>sa zakazanim terminima</w:t>
      </w:r>
      <w:r>
        <w:rPr>
          <w:lang w:val="sr-Latn-CS"/>
        </w:rPr>
        <w:t>.</w:t>
      </w:r>
    </w:p>
    <w:p w:rsidRPr="007E0B43" w:rsidR="007E0B43" w:rsidP="002C12A7" w:rsidRDefault="007E0B43" w14:paraId="2A6498F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476645" w14:paraId="66A24451" w14:textId="77777777">
      <w:pPr>
        <w:pStyle w:val="BodyText"/>
        <w:rPr>
          <w:lang w:val="sr-Latn-CS"/>
        </w:rPr>
      </w:pPr>
      <w:r>
        <w:rPr>
          <w:lang w:val="sr-Latn-CS"/>
        </w:rPr>
        <w:t>Zaposleni salona, Vlasnik salona, Administrator</w:t>
      </w:r>
      <w:r w:rsidR="007E0B43">
        <w:rPr>
          <w:lang w:val="sr-Latn-CS"/>
        </w:rPr>
        <w:t>.</w:t>
      </w:r>
    </w:p>
    <w:p w:rsidRPr="007E0B43" w:rsidR="007E0B43" w:rsidP="002C12A7" w:rsidRDefault="007E0B43" w14:paraId="018000C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476645" w14:paraId="75AEEB6A" w14:textId="77777777">
      <w:pPr>
        <w:pStyle w:val="BodyText"/>
        <w:rPr>
          <w:lang w:val="sr-Latn-CS"/>
        </w:rPr>
      </w:pPr>
      <w:r>
        <w:rPr>
          <w:lang w:val="sr-Latn-CS"/>
        </w:rPr>
        <w:t>Prijavljivanje zaposlenog</w:t>
      </w:r>
      <w:r w:rsidR="00407EF3">
        <w:rPr>
          <w:lang w:val="sr-Latn-CS"/>
        </w:rPr>
        <w:t>.</w:t>
      </w:r>
    </w:p>
    <w:p w:rsidR="00255A41" w:rsidP="002C12A7" w:rsidRDefault="007E0B43" w14:paraId="2914390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Pr="00A41486" w:rsidR="00255A41" w:rsidP="00A41486" w:rsidRDefault="00BC73F4" w14:paraId="7CC8204D" w14:textId="77777777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 liste zakazanih termina za taj dan</w:t>
      </w:r>
      <w:r w:rsidRPr="00255A41" w:rsidR="00255A41">
        <w:rPr>
          <w:lang w:val="sr-Latn-CS"/>
        </w:rPr>
        <w:t>.</w:t>
      </w:r>
    </w:p>
    <w:p w:rsidRPr="00255A41" w:rsidR="007E0B43" w:rsidP="002C12A7" w:rsidRDefault="00255A41" w14:paraId="3F8A2A8A" w14:textId="363B3101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</w:t>
      </w:r>
      <w:r w:rsidRPr="10BBFB09" w:rsidR="007E0B43">
        <w:rPr>
          <w:b/>
          <w:bCs/>
          <w:lang w:val="sr-Latn-CS"/>
        </w:rPr>
        <w:t>zuzeci:</w:t>
      </w:r>
    </w:p>
    <w:p w:rsidR="007E0B43" w:rsidP="007E0B43" w:rsidRDefault="00686570" w14:paraId="3DA8022A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57D71B2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255A41" w:rsidRDefault="00686570" w14:paraId="31C9A5CC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A41486">
        <w:rPr>
          <w:lang w:val="sr-Latn-CS"/>
        </w:rPr>
        <w:t>sa listom zakazanih termina</w:t>
      </w:r>
      <w:r>
        <w:rPr>
          <w:lang w:val="sr-Latn-CS"/>
        </w:rPr>
        <w:t>.</w:t>
      </w:r>
    </w:p>
    <w:p w:rsidRPr="003372D3" w:rsidR="00786068" w:rsidP="003D60F1" w:rsidRDefault="000D6927" w14:paraId="35FF2DC3" w14:textId="77777777">
      <w:pPr>
        <w:pStyle w:val="Heading2"/>
        <w:rPr>
          <w:lang w:val="sr-Latn-CS"/>
        </w:rPr>
      </w:pPr>
      <w:r>
        <w:rPr>
          <w:lang w:val="sr-Latn-CS"/>
        </w:rPr>
        <w:t>Lista usluga</w:t>
      </w:r>
    </w:p>
    <w:p w:rsidRPr="007E0B43" w:rsidR="007E0B43" w:rsidP="002C12A7" w:rsidRDefault="007E0B43" w14:paraId="7B63161D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CF2AB8" w:rsidRDefault="00534A83" w14:paraId="0D581E05" w14:textId="77777777">
      <w:pPr>
        <w:pStyle w:val="BodyText"/>
        <w:rPr>
          <w:lang w:val="sr-Latn-CS"/>
        </w:rPr>
      </w:pPr>
      <w:r>
        <w:rPr>
          <w:lang w:val="sr-Latn-CS"/>
        </w:rPr>
        <w:t>Prikaz usluga dostupnih u salonu</w:t>
      </w:r>
      <w:r w:rsidRPr="00CF2AB8" w:rsidR="00CF2AB8">
        <w:rPr>
          <w:lang w:val="sr-Latn-CS"/>
        </w:rPr>
        <w:t>.</w:t>
      </w:r>
    </w:p>
    <w:p w:rsidRPr="007E0B43" w:rsidR="007E0B43" w:rsidP="002C12A7" w:rsidRDefault="007E0B43" w14:paraId="1B8B427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534A83" w14:paraId="5DA984D3" w14:textId="77777777">
      <w:pPr>
        <w:pStyle w:val="BodyText"/>
        <w:rPr>
          <w:lang w:val="sr-Latn-CS"/>
        </w:rPr>
      </w:pPr>
      <w:r>
        <w:rPr>
          <w:lang w:val="sr-Latn-CS"/>
        </w:rPr>
        <w:t>Posetilac sajta, Klijent sa registrovanim nalogom, Zaposleni salona, Vlasnik salona, Administrator</w:t>
      </w:r>
      <w:r w:rsidR="007E0B43">
        <w:rPr>
          <w:lang w:val="sr-Latn-CS"/>
        </w:rPr>
        <w:t>.</w:t>
      </w:r>
    </w:p>
    <w:p w:rsidRPr="007E0B43" w:rsidR="007E0B43" w:rsidP="002C12A7" w:rsidRDefault="007E0B43" w14:paraId="5A240E1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CF2AB8" w:rsidRDefault="00534A83" w14:paraId="5B6C5312" w14:textId="77777777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Pr="00CF2AB8" w:rsidR="00CF2AB8">
        <w:rPr>
          <w:lang w:val="sr-Latn-CS"/>
        </w:rPr>
        <w:t>.</w:t>
      </w:r>
    </w:p>
    <w:p w:rsidRPr="007E0B43" w:rsidR="007E0B43" w:rsidP="002C12A7" w:rsidRDefault="007E0B43" w14:paraId="38D45CF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Pr="00CF2AB8" w:rsidR="00CF2AB8" w:rsidP="00CF2AB8" w:rsidRDefault="009D5ECD" w14:paraId="5794D60A" w14:textId="7777777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 w:rsidR="00CF2AB8">
        <w:rPr>
          <w:lang w:val="sr-Latn-CS"/>
        </w:rPr>
        <w:t xml:space="preserve"> bira opciju </w:t>
      </w:r>
      <w:r w:rsidR="00534A83">
        <w:rPr>
          <w:lang w:val="sr-Latn-CS"/>
        </w:rPr>
        <w:t>liste usluga u salonu</w:t>
      </w:r>
      <w:r w:rsidRPr="00CF2AB8" w:rsidR="00CF2AB8">
        <w:rPr>
          <w:lang w:val="sr-Latn-CS"/>
        </w:rPr>
        <w:t>.</w:t>
      </w:r>
    </w:p>
    <w:p w:rsidRPr="00CF2AB8" w:rsidR="00CF2AB8" w:rsidP="00CF2AB8" w:rsidRDefault="00534A83" w14:paraId="305344C7" w14:textId="7777777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Stranica se osvežava i prikazuje dostupne usluge u salonu i cenu</w:t>
      </w:r>
      <w:r w:rsidRPr="00CF2AB8" w:rsidR="00CF2AB8">
        <w:rPr>
          <w:lang w:val="sr-Latn-CS"/>
        </w:rPr>
        <w:t>.</w:t>
      </w:r>
    </w:p>
    <w:p w:rsidRPr="007E0B43" w:rsidR="007E0B43" w:rsidP="002C12A7" w:rsidRDefault="007E0B43" w14:paraId="7CA1F528" w14:textId="7E54E95C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Izuzeci:</w:t>
      </w:r>
    </w:p>
    <w:p w:rsidR="007E0B43" w:rsidP="00CF2AB8" w:rsidRDefault="003F76EB" w14:paraId="32D81F1D" w14:textId="77777777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Pr="00CF2AB8" w:rsidR="00CF2AB8">
        <w:rPr>
          <w:lang w:val="sr-Latn-CS"/>
        </w:rPr>
        <w:t>.</w:t>
      </w:r>
    </w:p>
    <w:p w:rsidRPr="007E0B43" w:rsidR="007E0B43" w:rsidP="002C12A7" w:rsidRDefault="007E0B43" w14:paraId="06D82BB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3F76EB" w:rsidRDefault="003F76EB" w14:paraId="470EAEA9" w14:textId="77777777">
      <w:pPr>
        <w:pStyle w:val="BodyText"/>
        <w:rPr>
          <w:lang w:val="sr-Latn-CS"/>
        </w:rPr>
      </w:pPr>
      <w:r>
        <w:rPr>
          <w:lang w:val="sr-Latn-CS"/>
        </w:rPr>
        <w:t>Trenutno se prikazuje lista dostupnih usluga</w:t>
      </w:r>
      <w:r w:rsidRPr="00CF2AB8" w:rsidR="00CF2AB8">
        <w:rPr>
          <w:lang w:val="sr-Latn-CS"/>
        </w:rPr>
        <w:t>.</w:t>
      </w:r>
    </w:p>
    <w:p w:rsidRPr="003372D3" w:rsidR="00786068" w:rsidP="007061AB" w:rsidRDefault="00AD7F93" w14:paraId="058B5D08" w14:textId="77777777">
      <w:pPr>
        <w:pStyle w:val="Heading2"/>
        <w:rPr>
          <w:lang w:val="sr-Latn-CS"/>
        </w:rPr>
      </w:pPr>
      <w:r>
        <w:rPr>
          <w:lang w:val="sr-Latn-CS"/>
        </w:rPr>
        <w:t>Dodavanje novih usluga</w:t>
      </w:r>
    </w:p>
    <w:p w:rsidRPr="007E0B43" w:rsidR="007E0B43" w:rsidP="002C12A7" w:rsidRDefault="007E0B43" w14:paraId="160EF92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Pr="009D5ECD" w:rsidR="009D5ECD" w:rsidP="009D5ECD" w:rsidRDefault="00DB6AD5" w14:paraId="515A6DC5" w14:textId="77777777">
      <w:pPr>
        <w:pStyle w:val="BodyText"/>
        <w:rPr>
          <w:lang w:val="sr-Latn-CS"/>
        </w:rPr>
      </w:pPr>
      <w:r>
        <w:rPr>
          <w:lang w:val="sr-Latn-CS"/>
        </w:rPr>
        <w:t>Dodavanje novih usluga u salonu</w:t>
      </w:r>
      <w:r w:rsidR="009D5ECD">
        <w:rPr>
          <w:lang w:val="sr-Latn-CS"/>
        </w:rPr>
        <w:t>.</w:t>
      </w:r>
    </w:p>
    <w:p w:rsidRPr="007E0B43" w:rsidR="007E0B43" w:rsidP="002C12A7" w:rsidRDefault="007E0B43" w14:paraId="14F9D54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DB6AD5" w14:paraId="789CCF5F" w14:textId="77777777">
      <w:pPr>
        <w:pStyle w:val="BodyText"/>
        <w:rPr>
          <w:lang w:val="sr-Latn-CS"/>
        </w:rPr>
      </w:pPr>
      <w:r>
        <w:rPr>
          <w:lang w:val="sr-Latn-CS"/>
        </w:rPr>
        <w:t>Vlasnik salona, Administrator</w:t>
      </w:r>
      <w:r w:rsidR="007E0B43">
        <w:rPr>
          <w:lang w:val="sr-Latn-CS"/>
        </w:rPr>
        <w:t>.</w:t>
      </w:r>
    </w:p>
    <w:p w:rsidRPr="007E0B43" w:rsidR="007E0B43" w:rsidP="002C12A7" w:rsidRDefault="007E0B43" w14:paraId="4805100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DB6AD5" w14:paraId="4A7634C2" w14:textId="77777777">
      <w:pPr>
        <w:pStyle w:val="BodyText"/>
        <w:rPr>
          <w:lang w:val="sr-Latn-CS"/>
        </w:rPr>
      </w:pPr>
      <w:r>
        <w:rPr>
          <w:lang w:val="sr-Latn-CS"/>
        </w:rPr>
        <w:t>Vlasnik</w:t>
      </w:r>
      <w:r w:rsidR="009D5ECD">
        <w:rPr>
          <w:lang w:val="sr-Latn-CS"/>
        </w:rPr>
        <w:t xml:space="preserve"> je prijavljen na </w:t>
      </w:r>
      <w:r>
        <w:rPr>
          <w:lang w:val="sr-Latn-CS"/>
        </w:rPr>
        <w:t>sajt</w:t>
      </w:r>
      <w:r w:rsidR="009D5ECD">
        <w:rPr>
          <w:lang w:val="sr-Latn-CS"/>
        </w:rPr>
        <w:t>.</w:t>
      </w:r>
    </w:p>
    <w:p w:rsidRPr="007E0B43" w:rsidR="007E0B43" w:rsidP="002C12A7" w:rsidRDefault="007E0B43" w14:paraId="6D2B3D2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Pr="009D5ECD" w:rsidR="009D5ECD" w:rsidP="009F61E4" w:rsidRDefault="00822C4C" w14:paraId="121C6E23" w14:textId="77777777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Vlasnik bira listu usluga u salonu</w:t>
      </w:r>
      <w:r w:rsidRPr="009D5ECD" w:rsidR="009D5ECD">
        <w:rPr>
          <w:lang w:val="sr-Latn-CS"/>
        </w:rPr>
        <w:t>.</w:t>
      </w:r>
    </w:p>
    <w:p w:rsidRPr="009D5ECD" w:rsidR="009D5ECD" w:rsidP="009D5ECD" w:rsidRDefault="009D5ECD" w14:paraId="40C0AE26" w14:textId="7777777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822C4C">
        <w:rPr>
          <w:lang w:val="sr-Latn-CS"/>
        </w:rPr>
        <w:t>listom</w:t>
      </w:r>
      <w:r w:rsidRPr="009D5ECD">
        <w:rPr>
          <w:lang w:val="sr-Latn-CS"/>
        </w:rPr>
        <w:t>.</w:t>
      </w:r>
    </w:p>
    <w:p w:rsidRPr="009D5ECD" w:rsidR="009D5ECD" w:rsidP="009F61E4" w:rsidRDefault="009F61E4" w14:paraId="189987A7" w14:textId="77777777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 w:rsidR="009D5ECD">
        <w:rPr>
          <w:lang w:val="sr-Latn-CS"/>
        </w:rPr>
        <w:t xml:space="preserve"> </w:t>
      </w:r>
      <w:r w:rsidR="00822C4C">
        <w:rPr>
          <w:lang w:val="sr-Latn-CS"/>
        </w:rPr>
        <w:t xml:space="preserve">bira opciju </w:t>
      </w:r>
      <w:r w:rsidRPr="002D6BA0" w:rsidR="00822C4C">
        <w:rPr>
          <w:i/>
          <w:iCs/>
          <w:lang w:val="sr-Latn-CS"/>
        </w:rPr>
        <w:t>dodaj uslugu</w:t>
      </w:r>
      <w:r w:rsidRPr="009D5ECD" w:rsidR="009D5ECD">
        <w:rPr>
          <w:lang w:val="sr-Latn-CS"/>
        </w:rPr>
        <w:t>.</w:t>
      </w:r>
    </w:p>
    <w:p w:rsidRPr="009D5ECD" w:rsidR="009D5ECD" w:rsidP="009D5ECD" w:rsidRDefault="009D5ECD" w14:paraId="003289F4" w14:textId="7777777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822C4C">
        <w:rPr>
          <w:lang w:val="sr-Latn-CS"/>
        </w:rPr>
        <w:t>forma za unos nove usluge</w:t>
      </w:r>
      <w:r w:rsidRPr="009D5ECD">
        <w:rPr>
          <w:lang w:val="sr-Latn-CS"/>
        </w:rPr>
        <w:t>.</w:t>
      </w:r>
    </w:p>
    <w:p w:rsidRPr="009D5ECD" w:rsidR="009D5ECD" w:rsidP="009D5ECD" w:rsidRDefault="00822C4C" w14:paraId="73868232" w14:textId="77777777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Vlasnik popunjava formu potrebnim podacima</w:t>
      </w:r>
      <w:r w:rsidRPr="009D5ECD" w:rsidR="009D5ECD">
        <w:rPr>
          <w:lang w:val="sr-Latn-CS"/>
        </w:rPr>
        <w:t>.</w:t>
      </w:r>
    </w:p>
    <w:p w:rsidRPr="009D5ECD" w:rsidR="009D5ECD" w:rsidP="009D5ECD" w:rsidRDefault="00822C4C" w14:paraId="3298E590" w14:textId="77777777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Vlasnik dodaje uslugu klikom na dugme </w:t>
      </w:r>
      <w:r w:rsidRPr="002D6BA0">
        <w:rPr>
          <w:i/>
          <w:iCs/>
          <w:lang w:val="sr-Latn-CS"/>
        </w:rPr>
        <w:t>dodaj uslugu</w:t>
      </w:r>
      <w:r w:rsidRPr="009D5ECD" w:rsidR="009D5ECD">
        <w:rPr>
          <w:lang w:val="sr-Latn-CS"/>
        </w:rPr>
        <w:t>.</w:t>
      </w:r>
    </w:p>
    <w:p w:rsidRPr="009D5ECD" w:rsidR="009D5ECD" w:rsidP="009D5ECD" w:rsidRDefault="009D5ECD" w14:paraId="37F3BFA5" w14:textId="7777777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E0B43" w:rsidP="009D5ECD" w:rsidRDefault="009D5ECD" w14:paraId="32285136" w14:textId="7777777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Osvežava se stranica sa </w:t>
      </w:r>
      <w:r w:rsidR="00822C4C">
        <w:rPr>
          <w:lang w:val="sr-Latn-CS"/>
        </w:rPr>
        <w:t>listom usluga</w:t>
      </w:r>
      <w:r w:rsidRPr="009D5ECD">
        <w:rPr>
          <w:lang w:val="sr-Latn-CS"/>
        </w:rPr>
        <w:t>.</w:t>
      </w:r>
    </w:p>
    <w:p w:rsidRPr="007E0B43" w:rsidR="007E0B43" w:rsidP="002C12A7" w:rsidRDefault="007E0B43" w14:paraId="60425C80" w14:textId="3143D5BB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Izuzeci:</w:t>
      </w:r>
    </w:p>
    <w:p w:rsidRPr="009F61E4" w:rsidR="007E0B43" w:rsidP="001E5849" w:rsidRDefault="0002117D" w14:paraId="32845D6F" w14:textId="77777777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Pr="009F61E4" w:rsidR="009F61E4">
        <w:rPr>
          <w:lang w:val="sr-Latn-CS"/>
        </w:rPr>
        <w:t>.</w:t>
      </w:r>
    </w:p>
    <w:p w:rsidRPr="007E0B43" w:rsidR="007E0B43" w:rsidP="002C12A7" w:rsidRDefault="007E0B43" w14:paraId="5E160D5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Pr="007E0B43" w:rsidR="007E0B43" w:rsidP="0002117D" w:rsidRDefault="0002117D" w14:paraId="38765DBC" w14:textId="77777777">
      <w:pPr>
        <w:pStyle w:val="BodyText"/>
        <w:rPr>
          <w:b/>
          <w:bCs/>
          <w:lang w:val="sr-Latn-CS"/>
        </w:rPr>
      </w:pPr>
      <w:r>
        <w:rPr>
          <w:lang w:val="sr-Latn-CS"/>
        </w:rPr>
        <w:t>Lista dostupnih usluga je izmenjena</w:t>
      </w:r>
      <w:r w:rsidR="009F61E4">
        <w:rPr>
          <w:lang w:val="sr-Latn-CS"/>
        </w:rPr>
        <w:t>.</w:t>
      </w:r>
    </w:p>
    <w:p w:rsidR="007E0B43" w:rsidP="009F61E4" w:rsidRDefault="007E0B43" w14:paraId="4DDBEF00" w14:textId="77777777">
      <w:pPr>
        <w:pStyle w:val="BodyText"/>
        <w:rPr>
          <w:lang w:val="sr-Latn-CS"/>
        </w:rPr>
      </w:pPr>
    </w:p>
    <w:p w:rsidRPr="003372D3" w:rsidR="006D401B" w:rsidP="006D401B" w:rsidRDefault="006D401B" w14:paraId="51532552" w14:textId="77777777">
      <w:pPr>
        <w:pStyle w:val="Heading2"/>
        <w:rPr>
          <w:lang w:val="sr-Latn-CS"/>
        </w:rPr>
      </w:pPr>
      <w:r>
        <w:rPr>
          <w:lang w:val="sr-Latn-CS"/>
        </w:rPr>
        <w:t>Zapošljavanje i otpuštanje radnika</w:t>
      </w:r>
    </w:p>
    <w:p w:rsidRPr="007E0B43" w:rsidR="007E0B43" w:rsidP="002C12A7" w:rsidRDefault="007E0B43" w14:paraId="0F03654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F31591" w:rsidRDefault="003D5B3C" w14:paraId="7AD28900" w14:textId="0A2DE526">
      <w:pPr>
        <w:pStyle w:val="BodyText"/>
        <w:rPr>
          <w:lang w:val="sr-Latn-CS"/>
        </w:rPr>
      </w:pPr>
      <w:r w:rsidRPr="10BBFB09">
        <w:rPr>
          <w:lang w:val="sr-Latn-CS"/>
        </w:rPr>
        <w:t>Zapošljavanje (kreiranje</w:t>
      </w:r>
      <w:r w:rsidR="002D6BA0">
        <w:rPr>
          <w:lang w:val="sr-Latn-CS"/>
        </w:rPr>
        <w:t xml:space="preserve"> naloga</w:t>
      </w:r>
      <w:r w:rsidRPr="10BBFB09">
        <w:rPr>
          <w:lang w:val="sr-Latn-CS"/>
        </w:rPr>
        <w:t>) i otpuštanje (brisanje</w:t>
      </w:r>
      <w:r w:rsidR="002D6BA0">
        <w:rPr>
          <w:lang w:val="sr-Latn-CS"/>
        </w:rPr>
        <w:t xml:space="preserve"> naloga</w:t>
      </w:r>
      <w:r w:rsidRPr="10BBFB09">
        <w:rPr>
          <w:lang w:val="sr-Latn-CS"/>
        </w:rPr>
        <w:t>) zaposlenog</w:t>
      </w:r>
      <w:r w:rsidRPr="10BBFB09" w:rsidR="0079569D">
        <w:rPr>
          <w:lang w:val="sr-Latn-CS"/>
        </w:rPr>
        <w:t>.</w:t>
      </w:r>
    </w:p>
    <w:p w:rsidRPr="007E0B43" w:rsidR="007E0B43" w:rsidP="002C12A7" w:rsidRDefault="007E0B43" w14:paraId="31EDC59E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3D5B3C" w:rsidRDefault="003D5B3C" w14:paraId="1E1536CC" w14:textId="77777777">
      <w:pPr>
        <w:pStyle w:val="BodyText"/>
        <w:rPr>
          <w:lang w:val="sr-Latn-CS"/>
        </w:rPr>
      </w:pPr>
      <w:r>
        <w:rPr>
          <w:lang w:val="sr-Latn-CS"/>
        </w:rPr>
        <w:t>Vlasnik salona, Administrator.</w:t>
      </w:r>
    </w:p>
    <w:p w:rsidRPr="007E0B43" w:rsidR="007E0B43" w:rsidP="002C12A7" w:rsidRDefault="007E0B43" w14:paraId="4729836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3D5B3C" w14:paraId="52AF18F0" w14:textId="77777777">
      <w:pPr>
        <w:pStyle w:val="BodyText"/>
        <w:rPr>
          <w:lang w:val="sr-Latn-CS"/>
        </w:rPr>
      </w:pPr>
      <w:r>
        <w:rPr>
          <w:lang w:val="sr-Latn-CS"/>
        </w:rPr>
        <w:t>Vlasnik je</w:t>
      </w:r>
      <w:r w:rsidR="00A55444">
        <w:rPr>
          <w:lang w:val="sr-Latn-CS"/>
        </w:rPr>
        <w:t xml:space="preserve"> prijavljen na </w:t>
      </w:r>
      <w:r>
        <w:rPr>
          <w:lang w:val="sr-Latn-CS"/>
        </w:rPr>
        <w:t>sajt.</w:t>
      </w:r>
    </w:p>
    <w:p w:rsidRPr="007E0B43" w:rsidR="007E0B43" w:rsidP="002C12A7" w:rsidRDefault="007E0B43" w14:paraId="32698E9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D77D96" w:rsidRDefault="003D5B3C" w14:paraId="7673C707" w14:textId="61A83B99">
      <w:pPr>
        <w:pStyle w:val="BodyText"/>
        <w:numPr>
          <w:ilvl w:val="0"/>
          <w:numId w:val="20"/>
        </w:numPr>
        <w:rPr>
          <w:lang w:val="sr-Latn-CS"/>
        </w:rPr>
      </w:pPr>
      <w:r w:rsidRPr="10BBFB09">
        <w:rPr>
          <w:lang w:val="sr-Latn-CS"/>
        </w:rPr>
        <w:t>Vlasnik bira listu zaposlenih</w:t>
      </w:r>
      <w:r w:rsidRPr="10BBFB09" w:rsidR="00D77D96">
        <w:rPr>
          <w:lang w:val="sr-Latn-CS"/>
        </w:rPr>
        <w:t>.</w:t>
      </w:r>
    </w:p>
    <w:p w:rsidR="00D77D96" w:rsidP="00D77D96" w:rsidRDefault="00D77D96" w14:paraId="184E9C39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3D5B3C">
        <w:rPr>
          <w:lang w:val="sr-Latn-CS"/>
        </w:rPr>
        <w:t>stranica sa listom</w:t>
      </w:r>
      <w:r>
        <w:rPr>
          <w:lang w:val="sr-Latn-CS"/>
        </w:rPr>
        <w:t>.</w:t>
      </w:r>
    </w:p>
    <w:p w:rsidR="00D77D96" w:rsidP="00D77D96" w:rsidRDefault="003D5B3C" w14:paraId="1983FDBE" w14:textId="1E8789E4">
      <w:pPr>
        <w:pStyle w:val="BodyText"/>
        <w:numPr>
          <w:ilvl w:val="0"/>
          <w:numId w:val="20"/>
        </w:numPr>
        <w:rPr>
          <w:lang w:val="sr-Latn-CS"/>
        </w:rPr>
      </w:pPr>
      <w:r w:rsidRPr="10BBFB09">
        <w:rPr>
          <w:lang w:val="sr-Latn-CS"/>
        </w:rPr>
        <w:t>Vlasnik bira opciju za dodavanje novog naloga ili brisanje postojećeg</w:t>
      </w:r>
      <w:r w:rsidRPr="10BBFB09" w:rsidR="00D77D96">
        <w:rPr>
          <w:lang w:val="sr-Latn-CS"/>
        </w:rPr>
        <w:t>.</w:t>
      </w:r>
    </w:p>
    <w:p w:rsidR="00D77D96" w:rsidP="00D77D96" w:rsidRDefault="00D77D96" w14:paraId="738B8242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forma za </w:t>
      </w:r>
      <w:r w:rsidR="003D5B3C">
        <w:rPr>
          <w:lang w:val="sr-Latn-CS"/>
        </w:rPr>
        <w:t>kreiranje novog naloga</w:t>
      </w:r>
      <w:r>
        <w:rPr>
          <w:lang w:val="sr-Latn-CS"/>
        </w:rPr>
        <w:t>.</w:t>
      </w:r>
    </w:p>
    <w:p w:rsidR="00D77D96" w:rsidP="003D5B3C" w:rsidRDefault="003D5B3C" w14:paraId="58BE5843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Vlasnik dodaje informacije o novom zaposlenom</w:t>
      </w:r>
      <w:r w:rsidR="00D77D96">
        <w:rPr>
          <w:lang w:val="sr-Latn-CS"/>
        </w:rPr>
        <w:t>.</w:t>
      </w:r>
    </w:p>
    <w:p w:rsidR="00D77D96" w:rsidP="00D77D96" w:rsidRDefault="00D77D96" w14:paraId="73DD9A3A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</w:t>
      </w:r>
      <w:r w:rsidR="003D5B3C">
        <w:rPr>
          <w:lang w:val="sr-Latn-CS"/>
        </w:rPr>
        <w:t xml:space="preserve">vlasnik dodaje podatke klikom na dugme </w:t>
      </w:r>
      <w:r w:rsidRPr="00FC4253" w:rsidR="003D5B3C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Pr="00D77D96" w:rsidR="00D77D96" w:rsidP="00D77D96" w:rsidRDefault="00D77D96" w14:paraId="6E65DB8B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publikaciji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D77D96" w:rsidP="00D77D96" w:rsidRDefault="00D77D96" w14:paraId="6ABB4631" w14:textId="77777777">
      <w:pPr>
        <w:pStyle w:val="BodyText"/>
        <w:numPr>
          <w:ilvl w:val="0"/>
          <w:numId w:val="20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:rsidR="00D77D96" w:rsidP="00D77D96" w:rsidRDefault="00D77D96" w14:paraId="58ED8F38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49136E">
        <w:rPr>
          <w:lang w:val="sr-Latn-CS"/>
        </w:rPr>
        <w:t>listom zaposlenih</w:t>
      </w:r>
      <w:r>
        <w:rPr>
          <w:lang w:val="sr-Latn-CS"/>
        </w:rPr>
        <w:t>.</w:t>
      </w:r>
    </w:p>
    <w:p w:rsidRPr="007E0B43" w:rsidR="007E0B43" w:rsidP="002C12A7" w:rsidRDefault="007E0B43" w14:paraId="7CF5F203" w14:textId="5074DA31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Izuzeci:</w:t>
      </w:r>
    </w:p>
    <w:p w:rsidRPr="005B4961" w:rsidR="007E0B43" w:rsidP="007E0B43" w:rsidRDefault="005B4961" w14:paraId="673029B7" w14:textId="338B1AA1">
      <w:pPr>
        <w:pStyle w:val="BodyText"/>
        <w:rPr>
          <w:lang w:val="sr-Latn-CS"/>
        </w:rPr>
      </w:pPr>
      <w:r>
        <w:t>[</w:t>
      </w:r>
      <w:proofErr w:type="spellStart"/>
      <w:r w:rsidRPr="10BBFB09">
        <w:rPr>
          <w:i/>
          <w:iCs/>
        </w:rPr>
        <w:t>Podaci</w:t>
      </w:r>
      <w:proofErr w:type="spellEnd"/>
      <w:r w:rsidRPr="10BBFB09">
        <w:rPr>
          <w:i/>
          <w:iCs/>
        </w:rPr>
        <w:t xml:space="preserve"> o </w:t>
      </w:r>
      <w:proofErr w:type="spellStart"/>
      <w:r w:rsidRPr="10BBFB09" w:rsidR="000F26BD">
        <w:rPr>
          <w:i/>
          <w:iCs/>
        </w:rPr>
        <w:t>zaposlenom</w:t>
      </w:r>
      <w:proofErr w:type="spellEnd"/>
      <w:r w:rsidRPr="10BBFB09" w:rsidR="000F26BD">
        <w:rPr>
          <w:i/>
          <w:iCs/>
        </w:rPr>
        <w:t xml:space="preserve"> </w:t>
      </w:r>
      <w:proofErr w:type="spellStart"/>
      <w:r w:rsidRPr="10BBFB09">
        <w:rPr>
          <w:i/>
          <w:iCs/>
        </w:rPr>
        <w:t>nisu</w:t>
      </w:r>
      <w:proofErr w:type="spellEnd"/>
      <w:r w:rsidRPr="10BBFB09">
        <w:rPr>
          <w:i/>
          <w:iCs/>
        </w:rPr>
        <w:t xml:space="preserve"> </w:t>
      </w:r>
      <w:proofErr w:type="spellStart"/>
      <w:r w:rsidRPr="10BBFB09">
        <w:rPr>
          <w:i/>
          <w:iCs/>
        </w:rPr>
        <w:t>validni</w:t>
      </w:r>
      <w:proofErr w:type="spellEnd"/>
      <w:r>
        <w:t xml:space="preserve">] </w:t>
      </w:r>
      <w:r w:rsidRPr="10BBFB09">
        <w:rPr>
          <w:lang w:val="sr-Latn-CS"/>
        </w:rPr>
        <w:t xml:space="preserve">Prikazuje se poruka o grešci na formi za unos podataka o </w:t>
      </w:r>
      <w:r w:rsidRPr="10BBFB09" w:rsidR="000F26BD">
        <w:rPr>
          <w:lang w:val="sr-Latn-CS"/>
        </w:rPr>
        <w:t>zaposlenom</w:t>
      </w:r>
      <w:r w:rsidRPr="10BBFB09">
        <w:rPr>
          <w:lang w:val="sr-Latn-CS"/>
        </w:rPr>
        <w:t>.</w:t>
      </w:r>
    </w:p>
    <w:p w:rsidRPr="007E0B43" w:rsidR="007E0B43" w:rsidP="002C12A7" w:rsidRDefault="007E0B43" w14:paraId="3AB829C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Pr="003D5B3C" w:rsidR="006C2F57" w:rsidP="003D5B3C" w:rsidRDefault="003D5B3C" w14:paraId="3D0B4ADA" w14:textId="77777777">
      <w:pPr>
        <w:pStyle w:val="BodyText"/>
        <w:rPr>
          <w:lang w:val="sr-Latn-CS"/>
        </w:rPr>
      </w:pPr>
      <w:r>
        <w:rPr>
          <w:lang w:val="sr-Latn-CS"/>
        </w:rPr>
        <w:t>Nov</w:t>
      </w:r>
      <w:r w:rsidR="00F6258F">
        <w:rPr>
          <w:lang w:val="sr-Latn-CS"/>
        </w:rPr>
        <w:t>i zaposleni je dodat na listu zaposlenih</w:t>
      </w:r>
      <w:r w:rsidR="005F1A15">
        <w:rPr>
          <w:lang w:val="sr-Latn-CS"/>
        </w:rPr>
        <w:t>.</w:t>
      </w:r>
    </w:p>
    <w:p w:rsidRPr="003372D3" w:rsidR="00786068" w:rsidP="00786068" w:rsidRDefault="00C63D9C" w14:paraId="5184F0DC" w14:textId="77777777">
      <w:pPr>
        <w:pStyle w:val="Heading2"/>
        <w:rPr>
          <w:lang w:val="sr-Latn-CS"/>
        </w:rPr>
      </w:pPr>
      <w:r>
        <w:rPr>
          <w:lang w:val="sr-Latn-CS"/>
        </w:rPr>
        <w:t>Izmena informacija o salonu</w:t>
      </w:r>
    </w:p>
    <w:p w:rsidRPr="007E0B43" w:rsidR="007E0B43" w:rsidP="007E0B43" w:rsidRDefault="007E0B43" w14:paraId="1AACBA20" w14:textId="7777777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5C333A" w:rsidRDefault="005C333A" w14:paraId="3978C108" w14:textId="5C3537D5">
      <w:pPr>
        <w:pStyle w:val="BodyText"/>
        <w:rPr>
          <w:lang w:val="sr-Latn-CS"/>
        </w:rPr>
      </w:pPr>
      <w:r w:rsidRPr="10BBFB09">
        <w:rPr>
          <w:lang w:val="sr-Latn-CS"/>
        </w:rPr>
        <w:t xml:space="preserve">Izmena osnovnih </w:t>
      </w:r>
      <w:r w:rsidRPr="10BBFB09" w:rsidR="00D35B0E">
        <w:rPr>
          <w:lang w:val="sr-Latn-CS"/>
        </w:rPr>
        <w:t>informacija o salonu koje se prikazuju na početnoj strani salona</w:t>
      </w:r>
      <w:r w:rsidRPr="10BBFB09">
        <w:rPr>
          <w:lang w:val="sr-Latn-CS"/>
        </w:rPr>
        <w:t>.</w:t>
      </w:r>
    </w:p>
    <w:p w:rsidRPr="007E0B43" w:rsidR="007E0B43" w:rsidP="002C12A7" w:rsidRDefault="007E0B43" w14:paraId="28F732E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AC67B2" w:rsidP="00AC67B2" w:rsidRDefault="00AC67B2" w14:paraId="094DBA05" w14:textId="77777777">
      <w:pPr>
        <w:pStyle w:val="BodyText"/>
        <w:rPr>
          <w:lang w:val="sr-Latn-CS"/>
        </w:rPr>
      </w:pPr>
      <w:r>
        <w:rPr>
          <w:lang w:val="sr-Latn-CS"/>
        </w:rPr>
        <w:t>Vlasnik salona, Administrator.</w:t>
      </w:r>
    </w:p>
    <w:p w:rsidRPr="007E0B43" w:rsidR="007E0B43" w:rsidP="00AC67B2" w:rsidRDefault="007E0B43" w14:paraId="440A543C" w14:textId="7777777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AC67B2" w14:paraId="7C5E1A18" w14:textId="77777777">
      <w:pPr>
        <w:pStyle w:val="BodyText"/>
        <w:rPr>
          <w:lang w:val="sr-Latn-CS"/>
        </w:rPr>
      </w:pPr>
      <w:r>
        <w:rPr>
          <w:lang w:val="sr-Latn-CS"/>
        </w:rPr>
        <w:t>Vlasnik je prijavljen na sajt</w:t>
      </w:r>
      <w:r w:rsidR="00082A7C">
        <w:rPr>
          <w:lang w:val="sr-Latn-CS"/>
        </w:rPr>
        <w:t>.</w:t>
      </w:r>
    </w:p>
    <w:p w:rsidRPr="007E0B43" w:rsidR="007E0B43" w:rsidP="002C12A7" w:rsidRDefault="007E0B43" w14:paraId="1E8F09C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Pr="009D5ECD" w:rsidR="00A87065" w:rsidP="00A87065" w:rsidRDefault="00AC67B2" w14:paraId="396F2805" w14:textId="394ABA8E">
      <w:pPr>
        <w:pStyle w:val="BodyText"/>
        <w:numPr>
          <w:ilvl w:val="0"/>
          <w:numId w:val="13"/>
        </w:numPr>
        <w:rPr>
          <w:lang w:val="sr-Latn-CS"/>
        </w:rPr>
      </w:pPr>
      <w:r w:rsidRPr="10BBFB09">
        <w:rPr>
          <w:lang w:val="sr-Latn-CS"/>
        </w:rPr>
        <w:t xml:space="preserve">Vlasnik bira opciju </w:t>
      </w:r>
      <w:r w:rsidRPr="00FC4253">
        <w:rPr>
          <w:i/>
          <w:iCs/>
          <w:lang w:val="sr-Latn-CS"/>
        </w:rPr>
        <w:t>izmeni podatke o salonu</w:t>
      </w:r>
      <w:r w:rsidRPr="10BBFB09" w:rsidR="00A87065">
        <w:rPr>
          <w:lang w:val="sr-Latn-CS"/>
        </w:rPr>
        <w:t>.</w:t>
      </w:r>
    </w:p>
    <w:p w:rsidRPr="009D5ECD" w:rsidR="00A87065" w:rsidP="00A87065" w:rsidRDefault="00A87065" w14:paraId="31713EC8" w14:textId="77777777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 xml:space="preserve">osnovnim podacima </w:t>
      </w:r>
      <w:r w:rsidR="00AC67B2">
        <w:rPr>
          <w:lang w:val="sr-Latn-CS"/>
        </w:rPr>
        <w:t>o salonu</w:t>
      </w:r>
      <w:r w:rsidRPr="009D5ECD">
        <w:rPr>
          <w:lang w:val="sr-Latn-CS"/>
        </w:rPr>
        <w:t>.</w:t>
      </w:r>
    </w:p>
    <w:p w:rsidRPr="009D5ECD" w:rsidR="00A87065" w:rsidP="00A87065" w:rsidRDefault="00AC67B2" w14:paraId="5AF35AD9" w14:textId="77777777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Vlasnik menja podatke koje želi</w:t>
      </w:r>
      <w:r w:rsidRPr="009D5ECD" w:rsidR="00A87065">
        <w:rPr>
          <w:lang w:val="sr-Latn-CS"/>
        </w:rPr>
        <w:t>.</w:t>
      </w:r>
    </w:p>
    <w:p w:rsidRPr="00C70168" w:rsidR="00A87065" w:rsidP="00C70168" w:rsidRDefault="00AC67B2" w14:paraId="307CCC1B" w14:textId="77777777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Potvrđuje promenu klikom na dugme </w:t>
      </w:r>
      <w:r w:rsidRPr="00FC4253">
        <w:rPr>
          <w:i/>
          <w:iCs/>
          <w:lang w:val="sr-Latn-CS"/>
        </w:rPr>
        <w:t>izmeni</w:t>
      </w:r>
      <w:r w:rsidRPr="009D5ECD" w:rsidR="00A87065">
        <w:rPr>
          <w:lang w:val="sr-Latn-CS"/>
        </w:rPr>
        <w:t>.</w:t>
      </w:r>
    </w:p>
    <w:p w:rsidRPr="009D5ECD" w:rsidR="00A87065" w:rsidP="00A87065" w:rsidRDefault="00A87065" w14:paraId="77E82B02" w14:textId="77777777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E0B43" w:rsidP="00A87065" w:rsidRDefault="00A87065" w14:paraId="7F29CCEC" w14:textId="77777777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:rsidRPr="007E0B43" w:rsidR="007E0B43" w:rsidP="002C12A7" w:rsidRDefault="007E0B43" w14:paraId="643743D4" w14:textId="2949B9A6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Izuzeci:</w:t>
      </w:r>
    </w:p>
    <w:p w:rsidR="007E0B43" w:rsidP="007E0B43" w:rsidRDefault="00082A7C" w14:paraId="5F0378BB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3E4F2BC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7E0B43" w:rsidRDefault="00082A7C" w14:paraId="607FFBED" w14:textId="77777777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:rsidRPr="003372D3" w:rsidR="00786068" w:rsidP="00786068" w:rsidRDefault="00C63D9C" w14:paraId="091C376F" w14:textId="77777777">
      <w:pPr>
        <w:pStyle w:val="Heading2"/>
        <w:rPr>
          <w:lang w:val="sr-Latn-CS"/>
        </w:rPr>
      </w:pPr>
      <w:r>
        <w:rPr>
          <w:lang w:val="sr-Latn-CS"/>
        </w:rPr>
        <w:t>Nabavka potrebnih proizvoda</w:t>
      </w:r>
    </w:p>
    <w:p w:rsidRPr="007E0B43" w:rsidR="007E0B43" w:rsidP="002C12A7" w:rsidRDefault="007E0B43" w14:paraId="323B888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B03337" w14:paraId="00D76F11" w14:textId="77777777">
      <w:pPr>
        <w:pStyle w:val="BodyText"/>
        <w:rPr>
          <w:lang w:val="sr-Latn-CS"/>
        </w:rPr>
      </w:pPr>
      <w:r>
        <w:rPr>
          <w:lang w:val="sr-Latn-CS"/>
        </w:rPr>
        <w:t>Dodavanje određene količine proizvoda</w:t>
      </w:r>
      <w:r w:rsidR="00080F92">
        <w:rPr>
          <w:lang w:val="sr-Latn-CS"/>
        </w:rPr>
        <w:t>.</w:t>
      </w:r>
    </w:p>
    <w:p w:rsidRPr="007E0B43" w:rsidR="007E0B43" w:rsidP="002C12A7" w:rsidRDefault="007E0B43" w14:paraId="7AAAE60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C4972" w:rsidRDefault="00B03337" w14:paraId="31684A74" w14:textId="77777777">
      <w:pPr>
        <w:pStyle w:val="BodyText"/>
        <w:rPr>
          <w:lang w:val="sr-Latn-CS"/>
        </w:rPr>
      </w:pPr>
      <w:r>
        <w:rPr>
          <w:lang w:val="sr-Latn-CS"/>
        </w:rPr>
        <w:t>Vlasnik salona, Administrator</w:t>
      </w:r>
      <w:r w:rsidR="007E0B43">
        <w:rPr>
          <w:lang w:val="sr-Latn-CS"/>
        </w:rPr>
        <w:t>.</w:t>
      </w:r>
    </w:p>
    <w:p w:rsidRPr="007E0B43" w:rsidR="007E0B43" w:rsidP="002C12A7" w:rsidRDefault="007E0B43" w14:paraId="74CCBB5B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B03337" w14:paraId="0442ABA6" w14:textId="77777777">
      <w:pPr>
        <w:pStyle w:val="BodyText"/>
        <w:rPr>
          <w:lang w:val="sr-Latn-CS"/>
        </w:rPr>
      </w:pPr>
      <w:r>
        <w:rPr>
          <w:lang w:val="sr-Latn-CS"/>
        </w:rPr>
        <w:t>Vlasnik je prijavljen na sajt</w:t>
      </w:r>
      <w:r w:rsidR="00080F92">
        <w:rPr>
          <w:lang w:val="sr-Latn-CS"/>
        </w:rPr>
        <w:t>.</w:t>
      </w:r>
    </w:p>
    <w:p w:rsidRPr="007E0B43" w:rsidR="007E0B43" w:rsidP="002C12A7" w:rsidRDefault="007E0B43" w14:paraId="4804AE9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080F92" w:rsidRDefault="00B03337" w14:paraId="12E821EF" w14:textId="7777777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Vlasnik bira listu proizvoda</w:t>
      </w:r>
      <w:r w:rsidR="00080F92">
        <w:rPr>
          <w:lang w:val="sr-Latn-CS"/>
        </w:rPr>
        <w:t>.</w:t>
      </w:r>
    </w:p>
    <w:p w:rsidR="00080F92" w:rsidP="00080F92" w:rsidRDefault="00080F92" w14:paraId="7A3852A9" w14:textId="7777777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B03337">
        <w:rPr>
          <w:lang w:val="sr-Latn-CS"/>
        </w:rPr>
        <w:t>listom</w:t>
      </w:r>
      <w:r>
        <w:rPr>
          <w:lang w:val="sr-Latn-CS"/>
        </w:rPr>
        <w:t>.</w:t>
      </w:r>
    </w:p>
    <w:p w:rsidR="00080F92" w:rsidP="00080F92" w:rsidRDefault="00B03337" w14:paraId="5B7E044F" w14:textId="7777777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Vlasnik bira opciju</w:t>
      </w:r>
      <w:r w:rsidR="00080F92">
        <w:rPr>
          <w:lang w:val="sr-Latn-CS"/>
        </w:rPr>
        <w:t xml:space="preserve"> za dodavanje </w:t>
      </w:r>
      <w:r>
        <w:rPr>
          <w:lang w:val="sr-Latn-CS"/>
        </w:rPr>
        <w:t>količine ili novog proizvoda</w:t>
      </w:r>
      <w:r w:rsidR="00080F92">
        <w:rPr>
          <w:lang w:val="sr-Latn-CS"/>
        </w:rPr>
        <w:t>.</w:t>
      </w:r>
    </w:p>
    <w:p w:rsidR="00080F92" w:rsidP="00080F92" w:rsidRDefault="00B03337" w14:paraId="4DF52010" w14:textId="7777777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Vlasnik unosi zahtevane podatke i potvrdjuje klikom na dugme </w:t>
      </w:r>
      <w:r w:rsidRPr="00FC4253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080F92" w:rsidP="00080F92" w:rsidRDefault="00080F92" w14:paraId="5D819763" w14:textId="77777777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 w:rsidR="00B03337">
        <w:rPr>
          <w:lang w:val="sr-Latn-CS"/>
        </w:rPr>
        <w:t>listom proizvoda</w:t>
      </w:r>
      <w:r w:rsidRPr="009D5ECD">
        <w:rPr>
          <w:lang w:val="sr-Latn-CS"/>
        </w:rPr>
        <w:t>.</w:t>
      </w:r>
    </w:p>
    <w:p w:rsidRPr="007E0B43" w:rsidR="007E0B43" w:rsidP="002C12A7" w:rsidRDefault="007E0B43" w14:paraId="11E1373C" w14:textId="68190AAA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Izuzeci:</w:t>
      </w:r>
    </w:p>
    <w:p w:rsidRPr="00562041" w:rsidR="007E0B43" w:rsidP="006D2FE2" w:rsidRDefault="002F3F22" w14:paraId="0D422661" w14:textId="72193490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Pr="007E0B43" w:rsidR="007E0B43" w:rsidP="002C12A7" w:rsidRDefault="007E0B43" w14:paraId="49C6311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7E0B43" w:rsidRDefault="00F168F3" w14:paraId="291B98D6" w14:textId="77777777">
      <w:pPr>
        <w:pStyle w:val="BodyText"/>
        <w:rPr>
          <w:lang w:val="sr-Latn-CS"/>
        </w:rPr>
      </w:pPr>
      <w:r>
        <w:rPr>
          <w:lang w:val="sr-Latn-CS"/>
        </w:rPr>
        <w:t>Lista proizvoda je ažurirana</w:t>
      </w:r>
      <w:r w:rsidR="00562041">
        <w:rPr>
          <w:lang w:val="sr-Latn-CS"/>
        </w:rPr>
        <w:t>.</w:t>
      </w:r>
    </w:p>
    <w:p w:rsidRPr="003372D3" w:rsidR="00786068" w:rsidP="00786068" w:rsidRDefault="00C63D9C" w14:paraId="5212A702" w14:textId="77777777">
      <w:pPr>
        <w:pStyle w:val="Heading2"/>
        <w:rPr>
          <w:lang w:val="sr-Latn-CS"/>
        </w:rPr>
      </w:pPr>
      <w:r>
        <w:rPr>
          <w:lang w:val="sr-Latn-CS"/>
        </w:rPr>
        <w:t>Evidencija odmora zaposlenih</w:t>
      </w:r>
    </w:p>
    <w:p w:rsidRPr="007E0B43" w:rsidR="007E0B43" w:rsidP="002C12A7" w:rsidRDefault="007E0B43" w14:paraId="4EB5160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C63D9C" w14:paraId="0C968695" w14:textId="77777777">
      <w:pPr>
        <w:pStyle w:val="BodyText"/>
        <w:rPr>
          <w:lang w:val="sr-Latn-CS"/>
        </w:rPr>
      </w:pPr>
      <w:r>
        <w:rPr>
          <w:lang w:val="sr-Latn-CS"/>
        </w:rPr>
        <w:t>Dodavanja i izmena odmora zaposlenih.</w:t>
      </w:r>
    </w:p>
    <w:p w:rsidRPr="007E0B43" w:rsidR="007E0B43" w:rsidP="002C12A7" w:rsidRDefault="007E0B43" w14:paraId="60A81C3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C4972" w:rsidRDefault="00C63D9C" w14:paraId="41E4FD75" w14:textId="77777777">
      <w:pPr>
        <w:pStyle w:val="BodyText"/>
        <w:rPr>
          <w:lang w:val="sr-Latn-CS"/>
        </w:rPr>
      </w:pPr>
      <w:r>
        <w:rPr>
          <w:lang w:val="sr-Latn-CS"/>
        </w:rPr>
        <w:t>Vlasnik salona, Administrator</w:t>
      </w:r>
      <w:r w:rsidR="007E0B43">
        <w:rPr>
          <w:lang w:val="sr-Latn-CS"/>
        </w:rPr>
        <w:t>.</w:t>
      </w:r>
    </w:p>
    <w:p w:rsidRPr="007E0B43" w:rsidR="007E0B43" w:rsidP="002C12A7" w:rsidRDefault="007E0B43" w14:paraId="07A9B9C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C63D9C" w14:paraId="79BEC51F" w14:textId="77777777">
      <w:pPr>
        <w:pStyle w:val="BodyText"/>
        <w:rPr>
          <w:lang w:val="sr-Latn-CS"/>
        </w:rPr>
      </w:pPr>
      <w:r>
        <w:rPr>
          <w:lang w:val="sr-Latn-CS"/>
        </w:rPr>
        <w:t>Vlasnik je prijavljen na sajt</w:t>
      </w:r>
      <w:r w:rsidR="0090327F">
        <w:rPr>
          <w:lang w:val="sr-Latn-CS"/>
        </w:rPr>
        <w:t>.</w:t>
      </w:r>
    </w:p>
    <w:p w:rsidRPr="007E0B43" w:rsidR="007E0B43" w:rsidP="002C12A7" w:rsidRDefault="007E0B43" w14:paraId="37BDC2B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E0B43" w:rsidP="005E1391" w:rsidRDefault="00C63D9C" w14:paraId="22F1F41D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Vlasn</w:t>
      </w:r>
      <w:r w:rsidR="0069635D">
        <w:rPr>
          <w:lang w:val="sr-Latn-CS"/>
        </w:rPr>
        <w:t>ik bira opciju prikaza zaposlenih u salonu</w:t>
      </w:r>
      <w:r w:rsidR="005E1391">
        <w:rPr>
          <w:lang w:val="sr-Latn-CS"/>
        </w:rPr>
        <w:t>.</w:t>
      </w:r>
    </w:p>
    <w:p w:rsidR="005E1391" w:rsidP="005E1391" w:rsidRDefault="0069635D" w14:paraId="1F9A3C3E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zaposlenima</w:t>
      </w:r>
      <w:r w:rsidR="005E1391">
        <w:rPr>
          <w:lang w:val="sr-Latn-CS"/>
        </w:rPr>
        <w:t>.</w:t>
      </w:r>
    </w:p>
    <w:p w:rsidR="005E1391" w:rsidP="005E1391" w:rsidRDefault="0069635D" w14:paraId="0E8572D3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Vlasnik bira opciju</w:t>
      </w:r>
      <w:r w:rsidR="005E1391">
        <w:rPr>
          <w:lang w:val="sr-Latn-CS"/>
        </w:rPr>
        <w:t xml:space="preserve"> za brisanje određenog</w:t>
      </w:r>
      <w:r>
        <w:rPr>
          <w:lang w:val="sr-Latn-CS"/>
        </w:rPr>
        <w:t xml:space="preserve"> zaposlenog</w:t>
      </w:r>
      <w:r w:rsidR="005E1391">
        <w:rPr>
          <w:lang w:val="sr-Latn-CS"/>
        </w:rPr>
        <w:t xml:space="preserve"> sa </w:t>
      </w:r>
      <w:r>
        <w:rPr>
          <w:lang w:val="sr-Latn-CS"/>
        </w:rPr>
        <w:t>liste</w:t>
      </w:r>
      <w:r w:rsidR="005E1391">
        <w:rPr>
          <w:lang w:val="sr-Latn-CS"/>
        </w:rPr>
        <w:t>.</w:t>
      </w:r>
    </w:p>
    <w:p w:rsidR="005E1391" w:rsidP="005E1391" w:rsidRDefault="005E1391" w14:paraId="6332BB6D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:rsidR="005E1391" w:rsidP="005E1391" w:rsidRDefault="0069635D" w14:paraId="106DC73E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Vlasnik</w:t>
      </w:r>
      <w:r w:rsidR="005E1391">
        <w:rPr>
          <w:lang w:val="sr-Latn-CS"/>
        </w:rPr>
        <w:t xml:space="preserve"> potvrđuje da želi da obriše odgovarajućeg člana.</w:t>
      </w:r>
    </w:p>
    <w:p w:rsidR="005E1391" w:rsidP="005E1391" w:rsidRDefault="005E1391" w14:paraId="7D420098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Pr="007E0B43" w:rsidR="007E0B43" w:rsidP="002C12A7" w:rsidRDefault="007E0B43" w14:paraId="72144512" w14:textId="02C1ABC1">
      <w:pPr>
        <w:pStyle w:val="BodyText"/>
        <w:keepNext/>
        <w:rPr>
          <w:b/>
          <w:bCs/>
          <w:lang w:val="sr-Latn-CS"/>
        </w:rPr>
      </w:pPr>
      <w:r w:rsidRPr="10BBFB09">
        <w:rPr>
          <w:b/>
          <w:bCs/>
          <w:lang w:val="sr-Latn-CS"/>
        </w:rPr>
        <w:t>Izuzeci:</w:t>
      </w:r>
    </w:p>
    <w:p w:rsidR="007E0B43" w:rsidP="007E0B43" w:rsidRDefault="0090327F" w14:paraId="7600F6D6" w14:textId="606A296E">
      <w:pPr>
        <w:pStyle w:val="BodyText"/>
        <w:rPr>
          <w:lang w:val="sr-Latn-CS"/>
        </w:rPr>
      </w:pPr>
      <w:r w:rsidRPr="10BBFB09">
        <w:rPr>
          <w:lang w:val="sr-Latn-CS"/>
        </w:rPr>
        <w:t>Nema.</w:t>
      </w:r>
    </w:p>
    <w:p w:rsidRPr="007E0B43" w:rsidR="007E0B43" w:rsidP="002C12A7" w:rsidRDefault="007E0B43" w14:paraId="782790D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5E1391" w:rsidRDefault="005E1391" w14:paraId="1FA2D38E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Korisnički nalog i podaci za izabranog </w:t>
      </w:r>
      <w:r w:rsidR="00A73258">
        <w:rPr>
          <w:lang w:val="sr-Latn-CS"/>
        </w:rPr>
        <w:t xml:space="preserve">zaposlenog </w:t>
      </w:r>
      <w:r>
        <w:rPr>
          <w:lang w:val="sr-Latn-CS"/>
        </w:rPr>
        <w:t>su obrisani</w:t>
      </w:r>
      <w:r w:rsidR="0090327F">
        <w:rPr>
          <w:lang w:val="sr-Latn-CS"/>
        </w:rPr>
        <w:t>.</w:t>
      </w:r>
    </w:p>
    <w:p w:rsidR="006E5E1D" w:rsidP="006E5E1D" w:rsidRDefault="006E5E1D" w14:paraId="4986215B" w14:textId="77777777">
      <w:pPr>
        <w:pStyle w:val="Heading1"/>
        <w:rPr>
          <w:lang w:val="sr-Latn-CS"/>
        </w:rPr>
      </w:pPr>
      <w:bookmarkStart w:name="_Toc163018916" w:id="7"/>
      <w:r>
        <w:rPr>
          <w:lang w:val="sr-Latn-CS"/>
        </w:rPr>
        <w:t>Dodatni zahtevi</w:t>
      </w:r>
      <w:bookmarkEnd w:id="7"/>
    </w:p>
    <w:p w:rsidRPr="003372D3" w:rsidR="00834900" w:rsidP="00834900" w:rsidRDefault="00132780" w14:paraId="10BD4693" w14:textId="77777777">
      <w:pPr>
        <w:pStyle w:val="Heading2"/>
        <w:rPr>
          <w:lang w:val="sr-Latn-CS"/>
        </w:rPr>
      </w:pPr>
      <w:bookmarkStart w:name="_Toc163018917" w:id="8"/>
      <w:r>
        <w:rPr>
          <w:lang w:val="sr-Latn-CS"/>
        </w:rPr>
        <w:t>Funkcionalnost</w:t>
      </w:r>
      <w:bookmarkEnd w:id="8"/>
    </w:p>
    <w:p w:rsidR="006E5E1D" w:rsidP="00132780" w:rsidRDefault="00132780" w14:paraId="61E500A6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P="00DD0501" w:rsidRDefault="0074593F" w14:paraId="4F4885B4" w14:textId="77777777">
      <w:pPr>
        <w:pStyle w:val="BodyText"/>
        <w:rPr>
          <w:lang w:val="sr-Latn-CS"/>
        </w:rPr>
      </w:pPr>
      <w:r>
        <w:rPr>
          <w:lang w:val="sr-Latn-CS"/>
        </w:rPr>
        <w:t>BeautyCode sajt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P="00834900" w:rsidRDefault="00834900" w14:paraId="072E30AE" w14:textId="4AA8332F">
      <w:pPr>
        <w:pStyle w:val="Heading2"/>
        <w:rPr>
          <w:lang w:val="sr-Latn-CS"/>
        </w:rPr>
      </w:pPr>
      <w:bookmarkStart w:name="_Toc163018918" w:id="9"/>
      <w:r>
        <w:rPr>
          <w:lang w:val="sr-Latn-CS"/>
        </w:rPr>
        <w:t>Upotreb</w:t>
      </w:r>
      <w:r w:rsidR="00FC4253">
        <w:rPr>
          <w:lang w:val="sr-Latn-CS"/>
        </w:rPr>
        <w:t>lji</w:t>
      </w:r>
      <w:r>
        <w:rPr>
          <w:lang w:val="sr-Latn-CS"/>
        </w:rPr>
        <w:t>vost</w:t>
      </w:r>
      <w:bookmarkEnd w:id="9"/>
    </w:p>
    <w:p w:rsidR="00834900" w:rsidP="00E41E1D" w:rsidRDefault="00132780" w14:paraId="24B766D5" w14:textId="45DBE9DF">
      <w:pPr>
        <w:pStyle w:val="BodyText"/>
        <w:rPr>
          <w:lang w:val="sr-Latn-CS"/>
        </w:rPr>
      </w:pPr>
      <w:r w:rsidRPr="10BBFB09">
        <w:rPr>
          <w:lang w:val="sr-Latn-CS"/>
        </w:rPr>
        <w:t>U ovom odeljku su specificirani zahtevi</w:t>
      </w:r>
      <w:r w:rsidRPr="10BBFB09" w:rsidR="00E41E1D">
        <w:rPr>
          <w:lang w:val="sr-Latn-CS"/>
        </w:rPr>
        <w:t xml:space="preserve"> koji su vezani za, ili utiču na </w:t>
      </w:r>
      <w:r w:rsidRPr="10BBFB09">
        <w:rPr>
          <w:lang w:val="sr-Latn-CS"/>
        </w:rPr>
        <w:t>upotrebljivosti sistema koji se razvija.</w:t>
      </w:r>
    </w:p>
    <w:p w:rsidRPr="001517F6" w:rsidR="001517F6" w:rsidP="001517F6" w:rsidRDefault="001517F6" w14:paraId="7F16637B" w14:textId="77777777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P="00F220C7" w:rsidRDefault="00F220C7" w14:paraId="0D9B7CF5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5037F1">
        <w:rPr>
          <w:lang w:val="sr-Latn-CS"/>
        </w:rPr>
        <w:t>BeautyCode sajta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:rsidRPr="003372D3" w:rsidR="00834900" w:rsidP="00834900" w:rsidRDefault="00834900" w14:paraId="7D9B0F9B" w14:textId="77777777">
      <w:pPr>
        <w:pStyle w:val="Heading2"/>
        <w:rPr>
          <w:lang w:val="sr-Latn-CS"/>
        </w:rPr>
      </w:pPr>
      <w:bookmarkStart w:name="_Toc163018919" w:id="10"/>
      <w:r>
        <w:rPr>
          <w:lang w:val="sr-Latn-CS"/>
        </w:rPr>
        <w:t>Pouzdanost</w:t>
      </w:r>
      <w:bookmarkEnd w:id="10"/>
    </w:p>
    <w:p w:rsidR="00834900" w:rsidP="00834900" w:rsidRDefault="00E41E1D" w14:paraId="4FE76D72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Pr="001517F6" w:rsidR="001517F6" w:rsidP="001517F6" w:rsidRDefault="001517F6" w14:paraId="7FD587E7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P="00456A20" w:rsidRDefault="0074593F" w14:paraId="5D6D010D" w14:textId="77777777">
      <w:pPr>
        <w:pStyle w:val="BodyText"/>
        <w:rPr>
          <w:lang w:val="sr-Latn-CS"/>
        </w:rPr>
      </w:pPr>
      <w:r>
        <w:rPr>
          <w:lang w:val="sr-Latn-CS"/>
        </w:rPr>
        <w:t>BeautyCode sajt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:rsidRPr="001517F6" w:rsidR="001517F6" w:rsidP="00456A20" w:rsidRDefault="001517F6" w14:paraId="533D4662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P="00456A20" w:rsidRDefault="00456A20" w14:paraId="67120DA8" w14:textId="77777777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Pr="003372D3" w:rsidR="00834900" w:rsidP="00834900" w:rsidRDefault="00834900" w14:paraId="06F4DAEB" w14:textId="77777777">
      <w:pPr>
        <w:pStyle w:val="Heading2"/>
        <w:rPr>
          <w:lang w:val="sr-Latn-CS"/>
        </w:rPr>
      </w:pPr>
      <w:bookmarkStart w:name="_Toc163018920" w:id="11"/>
      <w:r>
        <w:rPr>
          <w:lang w:val="sr-Latn-CS"/>
        </w:rPr>
        <w:t>Performanse</w:t>
      </w:r>
      <w:bookmarkEnd w:id="11"/>
    </w:p>
    <w:p w:rsidR="00834900" w:rsidP="00E41E1D" w:rsidRDefault="00E41E1D" w14:paraId="4837834C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Pr="001517F6" w:rsidR="001517F6" w:rsidP="001517F6" w:rsidRDefault="001517F6" w14:paraId="70E92C7F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P="00037080" w:rsidRDefault="00037080" w14:paraId="6FE5D54C" w14:textId="77777777">
      <w:pPr>
        <w:pStyle w:val="BodyText"/>
        <w:rPr>
          <w:lang w:val="sr-Latn-CS"/>
        </w:rPr>
      </w:pPr>
      <w:r>
        <w:rPr>
          <w:lang w:val="sr-Latn-CS"/>
        </w:rPr>
        <w:t>S</w:t>
      </w:r>
      <w:r w:rsidR="00914306">
        <w:rPr>
          <w:lang w:val="sr-Latn-CS"/>
        </w:rPr>
        <w:t>istem će da podrži do 10</w:t>
      </w:r>
      <w:r>
        <w:rPr>
          <w:lang w:val="sr-Latn-CS"/>
        </w:rPr>
        <w:t>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Pr="001517F6" w:rsidR="001517F6" w:rsidP="00456A20" w:rsidRDefault="001517F6" w14:paraId="541957DD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P="00677488" w:rsidRDefault="00677488" w14:paraId="7596993A" w14:textId="77777777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Pr="003372D3" w:rsidR="00834900" w:rsidP="00E41E1D" w:rsidRDefault="00E41E1D" w14:paraId="10DCFB28" w14:textId="77777777">
      <w:pPr>
        <w:pStyle w:val="Heading2"/>
        <w:rPr>
          <w:lang w:val="sr-Latn-CS"/>
        </w:rPr>
      </w:pPr>
      <w:bookmarkStart w:name="_Toc163018921" w:id="12"/>
      <w:r>
        <w:rPr>
          <w:lang w:val="sr-Latn-CS"/>
        </w:rPr>
        <w:t>Podrška i održavanje</w:t>
      </w:r>
      <w:bookmarkEnd w:id="12"/>
    </w:p>
    <w:p w:rsidR="00834900" w:rsidP="00E41E1D" w:rsidRDefault="00E41E1D" w14:paraId="19C01F88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P="00114E2C" w:rsidRDefault="00FD018C" w14:paraId="11279E1F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Beauty Code sajt </w:t>
      </w:r>
      <w:r w:rsidR="00114E2C">
        <w:rPr>
          <w:lang w:val="sr-Latn-CS"/>
        </w:rPr>
        <w:t>ne zahteva posebnu podršku i održavanje.</w:t>
      </w:r>
    </w:p>
    <w:p w:rsidRPr="003372D3" w:rsidR="00834900" w:rsidP="00E41E1D" w:rsidRDefault="00834900" w14:paraId="3DDD9387" w14:textId="77777777">
      <w:pPr>
        <w:pStyle w:val="Heading2"/>
        <w:rPr>
          <w:lang w:val="sr-Latn-CS"/>
        </w:rPr>
      </w:pPr>
      <w:bookmarkStart w:name="_Toc163018922" w:id="13"/>
      <w:r>
        <w:rPr>
          <w:lang w:val="sr-Latn-CS"/>
        </w:rPr>
        <w:lastRenderedPageBreak/>
        <w:t>Ograničenja</w:t>
      </w:r>
      <w:bookmarkEnd w:id="13"/>
    </w:p>
    <w:p w:rsidR="00834900" w:rsidP="00E41E1D" w:rsidRDefault="00E41E1D" w14:paraId="2BCC7FAD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Pr="001517F6" w:rsidR="00456A20" w:rsidP="00456A20" w:rsidRDefault="00A8646C" w14:paraId="203CEF88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 w:rsidR="00456A20">
        <w:rPr>
          <w:b/>
          <w:bCs/>
          <w:lang w:val="sr-Latn-CS"/>
        </w:rPr>
        <w:t>:</w:t>
      </w:r>
    </w:p>
    <w:p w:rsidRPr="00A8646C" w:rsidR="00A8646C" w:rsidP="00A8646C" w:rsidRDefault="00A8646C" w14:paraId="33B534BA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Pr="00A8646C" w:rsidR="00456A20" w:rsidP="00A8646C" w:rsidRDefault="00A8646C" w14:paraId="509D3A0C" w14:textId="77777777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Pr="001517F6" w:rsidR="00456A20" w:rsidP="00456A20" w:rsidRDefault="00456A20" w14:paraId="20E198CD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Pr="00397DD2" w:rsidR="00834900" w:rsidP="00C64574" w:rsidRDefault="001C5F47" w14:paraId="7681213D" w14:textId="4209B46A">
      <w:pPr>
        <w:pStyle w:val="BodyText"/>
        <w:rPr>
          <w:lang w:val="sr-Latn-CS"/>
        </w:rPr>
      </w:pPr>
      <w:r w:rsidRPr="10BBFB09">
        <w:rPr>
          <w:lang w:val="sr-Latn-CS"/>
        </w:rPr>
        <w:t xml:space="preserve">Klijentski deo </w:t>
      </w:r>
      <w:r w:rsidRPr="10BBFB09" w:rsidR="00FD018C">
        <w:rPr>
          <w:lang w:val="sr-Latn-CS"/>
        </w:rPr>
        <w:t>Beauty Code sajta</w:t>
      </w:r>
      <w:r w:rsidRPr="10BBFB09">
        <w:rPr>
          <w:lang w:val="sr-Latn-CS"/>
        </w:rPr>
        <w:t xml:space="preserve"> će biti optimizovan za sledeće Web čitače: Internet Explorer 6.0 i noviji, Opera 8.0 i noviji, kao i Firefox</w:t>
      </w:r>
      <w:r w:rsidRPr="10BBFB09" w:rsidR="00167FDF">
        <w:rPr>
          <w:lang w:val="sr-Latn-CS"/>
        </w:rPr>
        <w:t xml:space="preserve"> (Mozilla) i Google Chrome.</w:t>
      </w:r>
    </w:p>
    <w:sectPr w:rsidRPr="00397DD2" w:rsidR="00834900">
      <w:headerReference w:type="default" r:id="rId18"/>
      <w:footerReference w:type="default" r:id="rId19"/>
      <w:headerReference w:type="first" r:id="rId20"/>
      <w:footerReference w:type="first" r:id="rId21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10C8" w:rsidRDefault="00CC10C8" w14:paraId="0638C6DC" w14:textId="77777777">
      <w:r>
        <w:separator/>
      </w:r>
    </w:p>
  </w:endnote>
  <w:endnote w:type="continuationSeparator" w:id="0">
    <w:p w:rsidR="00CC10C8" w:rsidRDefault="00CC10C8" w14:paraId="4B85B0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5F52" w:rsidRDefault="00BB5F52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5F52" w:rsidRDefault="00BB5F52" w14:paraId="3FE9F23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Pr="003372D3" w:rsidR="00BB5F52" w14:paraId="314262A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Pr="003372D3" w:rsidR="00BB5F52" w:rsidRDefault="00BB5F52" w14:paraId="31F4DE5D" w14:textId="7777777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Pr="003372D3" w:rsidR="00BB5F52" w:rsidP="00AF3C29" w:rsidRDefault="00BB5F52" w14:paraId="5F8DA99F" w14:textId="77777777">
          <w:pPr>
            <w:jc w:val="center"/>
            <w:rPr>
              <w:lang w:val="sr-Latn-CS"/>
            </w:rPr>
          </w:pPr>
          <w:r w:rsidRPr="003372D3">
            <w:rPr>
              <w:rFonts w:ascii="Symbol" w:hAnsi="Symbol" w:eastAsia="Symbol" w:cs="Symbol"/>
              <w:lang w:val="sr-Latn-CS"/>
            </w:rPr>
            <w:t>Ó</w:t>
          </w:r>
          <w:r>
            <w:rPr>
              <w:lang w:val="sr-Latn-CS"/>
            </w:rPr>
            <w:t>PeeRSSTeam,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Pr="003372D3" w:rsidR="00BB5F52" w:rsidRDefault="00BB5F52" w14:paraId="17E7E9E4" w14:textId="7777777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613021">
            <w:rPr>
              <w:rStyle w:val="PageNumber"/>
              <w:noProof/>
              <w:lang w:val="sr-Latn-CS"/>
            </w:rPr>
            <w:t>6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>
            <w:fldChar w:fldCharType="begin"/>
          </w:r>
          <w:r>
            <w:instrText>NUMPAGES  \* MERGEFORMAT</w:instrText>
          </w:r>
          <w:r>
            <w:fldChar w:fldCharType="separate"/>
          </w:r>
          <w:r w:rsidRPr="00613021" w:rsidR="00613021">
            <w:rPr>
              <w:rStyle w:val="PageNumber"/>
              <w:noProof/>
              <w:lang w:val="sr-Latn-CS"/>
            </w:rPr>
            <w:t>16</w:t>
          </w:r>
          <w:r>
            <w:fldChar w:fldCharType="end"/>
          </w:r>
        </w:p>
      </w:tc>
    </w:tr>
  </w:tbl>
  <w:p w:rsidRPr="003372D3" w:rsidR="00BB5F52" w:rsidRDefault="00BB5F52" w14:paraId="6D98A12B" w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5F52" w:rsidRDefault="00BB5F52" w14:paraId="6B69937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10C8" w:rsidRDefault="00CC10C8" w14:paraId="6CE475F5" w14:textId="77777777">
      <w:r>
        <w:separator/>
      </w:r>
    </w:p>
  </w:footnote>
  <w:footnote w:type="continuationSeparator" w:id="0">
    <w:p w:rsidR="00CC10C8" w:rsidRDefault="00CC10C8" w14:paraId="4E88839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5F52" w:rsidRDefault="00BB5F52" w14:paraId="3461D779" w14:textId="77777777">
    <w:pPr>
      <w:rPr>
        <w:sz w:val="24"/>
      </w:rPr>
    </w:pPr>
  </w:p>
  <w:p w:rsidR="00BB5F52" w:rsidRDefault="00BB5F52" w14:paraId="3CF2D8B6" w14:textId="77777777">
    <w:pPr>
      <w:pBdr>
        <w:top w:val="single" w:color="auto" w:sz="6" w:space="1"/>
      </w:pBdr>
      <w:rPr>
        <w:sz w:val="24"/>
      </w:rPr>
    </w:pPr>
  </w:p>
  <w:p w:rsidR="00BB5F52" w:rsidRDefault="00BB5F52" w14:paraId="1CA0BD8D" w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PeeRSS</w:t>
    </w:r>
    <w:proofErr w:type="spellEnd"/>
  </w:p>
  <w:p w:rsidR="00BB5F52" w:rsidRDefault="00BB5F52" w14:paraId="0FB78278" w14:textId="77777777">
    <w:pPr>
      <w:pBdr>
        <w:bottom w:val="single" w:color="auto" w:sz="6" w:space="1"/>
      </w:pBdr>
      <w:jc w:val="right"/>
      <w:rPr>
        <w:sz w:val="24"/>
      </w:rPr>
    </w:pPr>
  </w:p>
  <w:p w:rsidR="00BB5F52" w:rsidRDefault="00BB5F52" w14:paraId="1FC3994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Pr="003372D3" w:rsidR="00BB5F52" w14:paraId="29ECFC52" w14:textId="77777777">
      <w:tc>
        <w:tcPr>
          <w:tcW w:w="6379" w:type="dxa"/>
        </w:tcPr>
        <w:p w:rsidRPr="003372D3" w:rsidR="00BB5F52" w:rsidRDefault="00BB5F52" w14:paraId="41EDB995" w14:textId="77777777">
          <w:pPr>
            <w:rPr>
              <w:lang w:val="sr-Latn-CS"/>
            </w:rPr>
          </w:pPr>
          <w:r>
            <w:rPr>
              <w:lang w:val="sr-Latn-CS"/>
            </w:rPr>
            <w:t>Beauty Code</w:t>
          </w:r>
        </w:p>
      </w:tc>
      <w:tc>
        <w:tcPr>
          <w:tcW w:w="3179" w:type="dxa"/>
        </w:tcPr>
        <w:p w:rsidRPr="003372D3" w:rsidR="00BB5F52" w:rsidRDefault="00BB5F52" w14:paraId="06F89D34" w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Pr="003372D3" w:rsidR="00BB5F52" w14:paraId="2A4FCC3D" w14:textId="77777777">
      <w:tc>
        <w:tcPr>
          <w:tcW w:w="6379" w:type="dxa"/>
        </w:tcPr>
        <w:p w:rsidRPr="003372D3" w:rsidR="00BB5F52" w:rsidRDefault="00BB5F52" w14:paraId="66B23904" w14:textId="7777777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Pr="003372D3" w:rsidR="00BB5F52" w:rsidP="00D252B8" w:rsidRDefault="00BB5F52" w14:paraId="184BDF33" w14:textId="77777777">
          <w:pPr>
            <w:rPr>
              <w:lang w:val="sr-Latn-CS"/>
            </w:rPr>
          </w:pPr>
          <w:r>
            <w:rPr>
              <w:lang w:val="sr-Latn-CS"/>
            </w:rPr>
            <w:t xml:space="preserve">  Datum:  16.4.2022</w:t>
          </w:r>
          <w:r w:rsidRPr="003372D3">
            <w:rPr>
              <w:lang w:val="sr-Latn-CS"/>
            </w:rPr>
            <w:t>. god.</w:t>
          </w:r>
        </w:p>
      </w:tc>
    </w:tr>
    <w:tr w:rsidRPr="003372D3" w:rsidR="00BB5F52" w14:paraId="6BE54E15" w14:textId="77777777">
      <w:tc>
        <w:tcPr>
          <w:tcW w:w="9558" w:type="dxa"/>
          <w:gridSpan w:val="2"/>
        </w:tcPr>
        <w:p w:rsidRPr="003372D3" w:rsidR="00BB5F52" w:rsidP="00D252B8" w:rsidRDefault="00BB5F52" w14:paraId="68AF2E0D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>
            <w:rPr>
              <w:lang w:val="sr-Latn-CS"/>
            </w:rPr>
            <w:t>BeautyCode-04</w:t>
          </w:r>
        </w:p>
      </w:tc>
    </w:tr>
  </w:tbl>
  <w:p w:rsidRPr="003372D3" w:rsidR="00BB5F52" w:rsidRDefault="00BB5F52" w14:paraId="2946DB82" w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5F52" w:rsidRDefault="00BB5F52" w14:paraId="0562CB0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IdMacAtCleanup w:val="2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2117D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540B"/>
    <w:rsid w:val="000C6A5F"/>
    <w:rsid w:val="000D6927"/>
    <w:rsid w:val="000F26BD"/>
    <w:rsid w:val="00112218"/>
    <w:rsid w:val="00114E2C"/>
    <w:rsid w:val="0013157C"/>
    <w:rsid w:val="00132780"/>
    <w:rsid w:val="00142D1D"/>
    <w:rsid w:val="00143087"/>
    <w:rsid w:val="00150CC1"/>
    <w:rsid w:val="001517F6"/>
    <w:rsid w:val="00167FDF"/>
    <w:rsid w:val="001807C8"/>
    <w:rsid w:val="00190105"/>
    <w:rsid w:val="001C09BD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D6BA0"/>
    <w:rsid w:val="002E1608"/>
    <w:rsid w:val="002F3F22"/>
    <w:rsid w:val="003356F6"/>
    <w:rsid w:val="003372D3"/>
    <w:rsid w:val="00345B72"/>
    <w:rsid w:val="00347321"/>
    <w:rsid w:val="00373231"/>
    <w:rsid w:val="003820FD"/>
    <w:rsid w:val="0038428F"/>
    <w:rsid w:val="003860D3"/>
    <w:rsid w:val="0039103B"/>
    <w:rsid w:val="00392827"/>
    <w:rsid w:val="00393DE2"/>
    <w:rsid w:val="00397DD2"/>
    <w:rsid w:val="003A60C6"/>
    <w:rsid w:val="003B1702"/>
    <w:rsid w:val="003D3347"/>
    <w:rsid w:val="003D3B61"/>
    <w:rsid w:val="003D5B3C"/>
    <w:rsid w:val="003D60F1"/>
    <w:rsid w:val="003F76EB"/>
    <w:rsid w:val="00407EF3"/>
    <w:rsid w:val="00410F5F"/>
    <w:rsid w:val="00440960"/>
    <w:rsid w:val="00445A8C"/>
    <w:rsid w:val="004526F1"/>
    <w:rsid w:val="00456A20"/>
    <w:rsid w:val="00460783"/>
    <w:rsid w:val="00473B3E"/>
    <w:rsid w:val="00476645"/>
    <w:rsid w:val="004831AE"/>
    <w:rsid w:val="00490CAE"/>
    <w:rsid w:val="0049136E"/>
    <w:rsid w:val="00491CC1"/>
    <w:rsid w:val="004E0725"/>
    <w:rsid w:val="004E4574"/>
    <w:rsid w:val="004E6C9A"/>
    <w:rsid w:val="004F0394"/>
    <w:rsid w:val="00500DA2"/>
    <w:rsid w:val="00501249"/>
    <w:rsid w:val="00501655"/>
    <w:rsid w:val="005037F1"/>
    <w:rsid w:val="00534A83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5F1A15"/>
    <w:rsid w:val="00613021"/>
    <w:rsid w:val="00631C6F"/>
    <w:rsid w:val="0063291D"/>
    <w:rsid w:val="0063574A"/>
    <w:rsid w:val="00660B84"/>
    <w:rsid w:val="00662438"/>
    <w:rsid w:val="00662CF6"/>
    <w:rsid w:val="00677488"/>
    <w:rsid w:val="00686570"/>
    <w:rsid w:val="0069445A"/>
    <w:rsid w:val="0069635D"/>
    <w:rsid w:val="006C2F57"/>
    <w:rsid w:val="006D2FE2"/>
    <w:rsid w:val="006D401B"/>
    <w:rsid w:val="006E3547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4593F"/>
    <w:rsid w:val="00751D4E"/>
    <w:rsid w:val="00763367"/>
    <w:rsid w:val="00775BA6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22C4C"/>
    <w:rsid w:val="00834900"/>
    <w:rsid w:val="00837357"/>
    <w:rsid w:val="00885A38"/>
    <w:rsid w:val="008D40CE"/>
    <w:rsid w:val="008E44C4"/>
    <w:rsid w:val="008E4999"/>
    <w:rsid w:val="009029D5"/>
    <w:rsid w:val="0090327F"/>
    <w:rsid w:val="009075F6"/>
    <w:rsid w:val="00914306"/>
    <w:rsid w:val="009218C1"/>
    <w:rsid w:val="00930725"/>
    <w:rsid w:val="00932297"/>
    <w:rsid w:val="009458D3"/>
    <w:rsid w:val="00946092"/>
    <w:rsid w:val="0095579F"/>
    <w:rsid w:val="00962138"/>
    <w:rsid w:val="009662F3"/>
    <w:rsid w:val="00967902"/>
    <w:rsid w:val="00981528"/>
    <w:rsid w:val="009A291F"/>
    <w:rsid w:val="009A6A15"/>
    <w:rsid w:val="009B2233"/>
    <w:rsid w:val="009B3AA3"/>
    <w:rsid w:val="009C0522"/>
    <w:rsid w:val="009C3260"/>
    <w:rsid w:val="009D5ECD"/>
    <w:rsid w:val="009F2784"/>
    <w:rsid w:val="009F61E4"/>
    <w:rsid w:val="00A12200"/>
    <w:rsid w:val="00A214E0"/>
    <w:rsid w:val="00A41486"/>
    <w:rsid w:val="00A55444"/>
    <w:rsid w:val="00A62A6D"/>
    <w:rsid w:val="00A73258"/>
    <w:rsid w:val="00A763B7"/>
    <w:rsid w:val="00A82910"/>
    <w:rsid w:val="00A8646C"/>
    <w:rsid w:val="00A87065"/>
    <w:rsid w:val="00AA6106"/>
    <w:rsid w:val="00AB730D"/>
    <w:rsid w:val="00AC1C1F"/>
    <w:rsid w:val="00AC67B2"/>
    <w:rsid w:val="00AD0F0E"/>
    <w:rsid w:val="00AD17B6"/>
    <w:rsid w:val="00AD7F93"/>
    <w:rsid w:val="00AE38C8"/>
    <w:rsid w:val="00AF19B4"/>
    <w:rsid w:val="00AF3C29"/>
    <w:rsid w:val="00AF6332"/>
    <w:rsid w:val="00AF6B06"/>
    <w:rsid w:val="00AF7F69"/>
    <w:rsid w:val="00B03337"/>
    <w:rsid w:val="00B3706D"/>
    <w:rsid w:val="00B40836"/>
    <w:rsid w:val="00B46D71"/>
    <w:rsid w:val="00B47E76"/>
    <w:rsid w:val="00B70376"/>
    <w:rsid w:val="00B81033"/>
    <w:rsid w:val="00B849B5"/>
    <w:rsid w:val="00B93619"/>
    <w:rsid w:val="00B93B67"/>
    <w:rsid w:val="00B947EE"/>
    <w:rsid w:val="00BA03E9"/>
    <w:rsid w:val="00BA6F29"/>
    <w:rsid w:val="00BA7140"/>
    <w:rsid w:val="00BB5F52"/>
    <w:rsid w:val="00BC0D10"/>
    <w:rsid w:val="00BC2229"/>
    <w:rsid w:val="00BC4506"/>
    <w:rsid w:val="00BC73F4"/>
    <w:rsid w:val="00C032FC"/>
    <w:rsid w:val="00C16399"/>
    <w:rsid w:val="00C206AF"/>
    <w:rsid w:val="00C44BC7"/>
    <w:rsid w:val="00C503E4"/>
    <w:rsid w:val="00C549E0"/>
    <w:rsid w:val="00C56506"/>
    <w:rsid w:val="00C63D9C"/>
    <w:rsid w:val="00C64574"/>
    <w:rsid w:val="00C70168"/>
    <w:rsid w:val="00C83DEF"/>
    <w:rsid w:val="00C87D76"/>
    <w:rsid w:val="00C9046D"/>
    <w:rsid w:val="00C92A15"/>
    <w:rsid w:val="00CA58C5"/>
    <w:rsid w:val="00CA5E5F"/>
    <w:rsid w:val="00CA62F9"/>
    <w:rsid w:val="00CB17FD"/>
    <w:rsid w:val="00CC10C8"/>
    <w:rsid w:val="00CE15DC"/>
    <w:rsid w:val="00CF2AB8"/>
    <w:rsid w:val="00D00311"/>
    <w:rsid w:val="00D0590A"/>
    <w:rsid w:val="00D14007"/>
    <w:rsid w:val="00D20F4E"/>
    <w:rsid w:val="00D21A8C"/>
    <w:rsid w:val="00D252B8"/>
    <w:rsid w:val="00D270AF"/>
    <w:rsid w:val="00D27246"/>
    <w:rsid w:val="00D35B0E"/>
    <w:rsid w:val="00D402FD"/>
    <w:rsid w:val="00D44844"/>
    <w:rsid w:val="00D62AEA"/>
    <w:rsid w:val="00D67D2B"/>
    <w:rsid w:val="00D70599"/>
    <w:rsid w:val="00D7252F"/>
    <w:rsid w:val="00D77D96"/>
    <w:rsid w:val="00D93A3A"/>
    <w:rsid w:val="00DB6AD5"/>
    <w:rsid w:val="00DC47B6"/>
    <w:rsid w:val="00DD0501"/>
    <w:rsid w:val="00DD4C2E"/>
    <w:rsid w:val="00DE3C0B"/>
    <w:rsid w:val="00DE518F"/>
    <w:rsid w:val="00E01AFB"/>
    <w:rsid w:val="00E061BD"/>
    <w:rsid w:val="00E114DC"/>
    <w:rsid w:val="00E15A22"/>
    <w:rsid w:val="00E177E4"/>
    <w:rsid w:val="00E41E1D"/>
    <w:rsid w:val="00E5055D"/>
    <w:rsid w:val="00E55045"/>
    <w:rsid w:val="00E604E6"/>
    <w:rsid w:val="00E67A0C"/>
    <w:rsid w:val="00E928DF"/>
    <w:rsid w:val="00E934AD"/>
    <w:rsid w:val="00EB10DF"/>
    <w:rsid w:val="00ED1FFE"/>
    <w:rsid w:val="00EE56F0"/>
    <w:rsid w:val="00F02B6F"/>
    <w:rsid w:val="00F06298"/>
    <w:rsid w:val="00F10E67"/>
    <w:rsid w:val="00F168F3"/>
    <w:rsid w:val="00F220C7"/>
    <w:rsid w:val="00F31591"/>
    <w:rsid w:val="00F543E2"/>
    <w:rsid w:val="00F6258F"/>
    <w:rsid w:val="00F6331E"/>
    <w:rsid w:val="00F6773B"/>
    <w:rsid w:val="00F70F8C"/>
    <w:rsid w:val="00F8455A"/>
    <w:rsid w:val="00F93061"/>
    <w:rsid w:val="00FA57D9"/>
    <w:rsid w:val="00FC4253"/>
    <w:rsid w:val="00FD018C"/>
    <w:rsid w:val="00FD0FC2"/>
    <w:rsid w:val="00FD7BE1"/>
    <w:rsid w:val="06BF4BA4"/>
    <w:rsid w:val="085B1C05"/>
    <w:rsid w:val="0D2E8D28"/>
    <w:rsid w:val="10BBFB09"/>
    <w:rsid w:val="12EB1131"/>
    <w:rsid w:val="1EDDBECC"/>
    <w:rsid w:val="430DC968"/>
    <w:rsid w:val="44A999C9"/>
    <w:rsid w:val="44BE0666"/>
    <w:rsid w:val="4B18DB4D"/>
    <w:rsid w:val="4CB4ABAE"/>
    <w:rsid w:val="5839C58E"/>
    <w:rsid w:val="59D595EF"/>
    <w:rsid w:val="5DBE926B"/>
    <w:rsid w:val="60DD0AD0"/>
    <w:rsid w:val="64BE1AC1"/>
    <w:rsid w:val="776A5DA4"/>
    <w:rsid w:val="7C3DC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3ECD9"/>
  <w15:docId w15:val="{A1C6097A-2564-49FD-9E45-830629D97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8E4999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8E4999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theme" Target="theme/theme1.xml" Id="rId23" /><Relationship Type="http://schemas.openxmlformats.org/officeDocument/2006/relationships/header" Target="header1.xml" Id="rId10" /><Relationship Type="http://schemas.openxmlformats.org/officeDocument/2006/relationships/footer" Target="footer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Relationship Type="http://schemas.openxmlformats.org/officeDocument/2006/relationships/fontTable" Target="fontTable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ca483a-f95a-4c23-a782-69af0f986a75" xsi:nil="true"/>
    <lcf76f155ced4ddcb4097134ff3c332f xmlns="e6060a77-2bb7-4c5b-a753-cb784137bb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B2B2DFB070B5419D7212F9838BB77B" ma:contentTypeVersion="7" ma:contentTypeDescription="Kreiraj novi dokument." ma:contentTypeScope="" ma:versionID="109f6d1317bb5379914ef353f7eb1b5b">
  <xsd:schema xmlns:xsd="http://www.w3.org/2001/XMLSchema" xmlns:xs="http://www.w3.org/2001/XMLSchema" xmlns:p="http://schemas.microsoft.com/office/2006/metadata/properties" xmlns:ns2="e6060a77-2bb7-4c5b-a753-cb784137bb1c" xmlns:ns3="28ca483a-f95a-4c23-a782-69af0f986a75" targetNamespace="http://schemas.microsoft.com/office/2006/metadata/properties" ma:root="true" ma:fieldsID="213c14996792aa7265316d080912c797" ns2:_="" ns3:_="">
    <xsd:import namespace="e6060a77-2bb7-4c5b-a753-cb784137bb1c"/>
    <xsd:import namespace="28ca483a-f95a-4c23-a782-69af0f986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a483a-f95a-4c23-a782-69af0f986a7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a2b5ddf-0e19-4c15-8e4a-d910ca22bbc6}" ma:internalName="TaxCatchAll" ma:showField="CatchAllData" ma:web="28ca483a-f95a-4c23-a782-69af0f986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5CB56-A744-4E7C-8218-8179EAC63EDA}">
  <ds:schemaRefs>
    <ds:schemaRef ds:uri="http://schemas.microsoft.com/office/2006/metadata/properties"/>
    <ds:schemaRef ds:uri="http://schemas.microsoft.com/office/infopath/2007/PartnerControls"/>
    <ds:schemaRef ds:uri="28ca483a-f95a-4c23-a782-69af0f986a75"/>
    <ds:schemaRef ds:uri="e6060a77-2bb7-4c5b-a753-cb784137bb1c"/>
  </ds:schemaRefs>
</ds:datastoreItem>
</file>

<file path=customXml/itemProps2.xml><?xml version="1.0" encoding="utf-8"?>
<ds:datastoreItem xmlns:ds="http://schemas.openxmlformats.org/officeDocument/2006/customXml" ds:itemID="{377BA3B0-05FB-4A39-9F15-E6F32A0F7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9EEEA-83E0-47BA-908F-0472B26EC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Bojan Radosavljevic</cp:lastModifiedBy>
  <cp:revision>73</cp:revision>
  <cp:lastPrinted>1900-12-31T22:00:00Z</cp:lastPrinted>
  <dcterms:created xsi:type="dcterms:W3CDTF">2021-03-24T17:21:00Z</dcterms:created>
  <dcterms:modified xsi:type="dcterms:W3CDTF">2022-04-17T16:43:38Z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  <property fmtid="{D5CDD505-2E9C-101B-9397-08002B2CF9AE}" pid="3" name="MediaServiceImageTags">
    <vt:lpwstr/>
  </property>
</Properties>
</file>